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1CE5C0" w14:textId="13C84460" w:rsidR="0072623E" w:rsidRPr="00CF1034" w:rsidRDefault="00D916CB">
      <w:pPr>
        <w:pStyle w:val="Subtitle"/>
        <w:rPr>
          <w:sz w:val="28"/>
        </w:rPr>
      </w:pPr>
      <w:r w:rsidRPr="00CF1034">
        <w:rPr>
          <w:sz w:val="28"/>
        </w:rPr>
        <w:t>CS 4641</w:t>
      </w:r>
    </w:p>
    <w:p w14:paraId="3EA6B697" w14:textId="31158917" w:rsidR="0072623E" w:rsidRPr="00CF1034" w:rsidRDefault="00D916CB">
      <w:pPr>
        <w:pStyle w:val="Title"/>
        <w:rPr>
          <w:sz w:val="52"/>
        </w:rPr>
      </w:pPr>
      <w:r w:rsidRPr="00CF1034">
        <w:rPr>
          <w:sz w:val="52"/>
        </w:rPr>
        <w:t>Markov Decision Processes</w:t>
      </w:r>
    </w:p>
    <w:p w14:paraId="4905465F" w14:textId="608DF525" w:rsidR="0072623E" w:rsidRPr="00CF1034" w:rsidRDefault="00D916CB" w:rsidP="00D916CB">
      <w:pPr>
        <w:pStyle w:val="Author"/>
        <w:rPr>
          <w:sz w:val="22"/>
        </w:rPr>
      </w:pPr>
      <w:r w:rsidRPr="00CF1034">
        <w:rPr>
          <w:sz w:val="22"/>
        </w:rPr>
        <w:t>David Gong</w:t>
      </w:r>
    </w:p>
    <w:p w14:paraId="774569B7" w14:textId="17737646" w:rsidR="00C07BAB" w:rsidRPr="00CF1034" w:rsidRDefault="00C07BAB" w:rsidP="00C07BAB">
      <w:pPr>
        <w:pStyle w:val="Heading2"/>
        <w:rPr>
          <w:sz w:val="32"/>
        </w:rPr>
      </w:pPr>
      <w:r w:rsidRPr="00CF1034">
        <w:rPr>
          <w:sz w:val="32"/>
        </w:rPr>
        <w:t>Problem Introduction</w:t>
      </w:r>
    </w:p>
    <w:p w14:paraId="78FAA8D7" w14:textId="7EA2ABA8" w:rsidR="00132928" w:rsidRPr="00CF1034" w:rsidRDefault="0070402C" w:rsidP="00C07BAB">
      <w:pPr>
        <w:pStyle w:val="ListBullet"/>
        <w:numPr>
          <w:ilvl w:val="0"/>
          <w:numId w:val="0"/>
        </w:numPr>
        <w:rPr>
          <w:sz w:val="22"/>
        </w:rPr>
      </w:pPr>
      <w:r w:rsidRPr="00CF1034">
        <w:rPr>
          <w:sz w:val="22"/>
        </w:rPr>
        <w:t>Using a reinforcement learning simulator developed by Rohit Kelkar and Vivek Mehta from the Robotics Institute of Carnegie Mellon University, I investigated two MDP problems that were of similar types but different sc</w:t>
      </w:r>
      <w:r w:rsidR="001F083A" w:rsidRPr="00CF1034">
        <w:rPr>
          <w:sz w:val="22"/>
        </w:rPr>
        <w:t>ales in terms of number of states</w:t>
      </w:r>
      <w:r w:rsidRPr="00CF1034">
        <w:rPr>
          <w:sz w:val="22"/>
        </w:rPr>
        <w:t>.</w:t>
      </w:r>
      <w:r w:rsidR="001F083A" w:rsidRPr="00CF1034">
        <w:rPr>
          <w:sz w:val="22"/>
        </w:rPr>
        <w:t xml:space="preserve"> Policy iteration, value iteration, and Q-learning will be looked at for each problem.</w:t>
      </w:r>
      <w:r w:rsidR="00924BD0" w:rsidRPr="00CF1034">
        <w:rPr>
          <w:sz w:val="22"/>
        </w:rPr>
        <w:t xml:space="preserve"> For both problems, a -50 </w:t>
      </w:r>
      <w:r w:rsidR="005200E6" w:rsidRPr="00CF1034">
        <w:rPr>
          <w:sz w:val="22"/>
        </w:rPr>
        <w:t xml:space="preserve">points </w:t>
      </w:r>
      <w:r w:rsidR="00924BD0" w:rsidRPr="00CF1034">
        <w:rPr>
          <w:sz w:val="22"/>
        </w:rPr>
        <w:t>penalty is instated for hitting the wall.</w:t>
      </w:r>
    </w:p>
    <w:p w14:paraId="14050484" w14:textId="5FDEC51A" w:rsidR="00132928" w:rsidRPr="00CF1034" w:rsidRDefault="0070402C" w:rsidP="00132928">
      <w:pPr>
        <w:pStyle w:val="ListBullet"/>
        <w:numPr>
          <w:ilvl w:val="0"/>
          <w:numId w:val="0"/>
        </w:numPr>
        <w:rPr>
          <w:sz w:val="22"/>
        </w:rPr>
      </w:pPr>
      <w:r w:rsidRPr="00CF1034">
        <w:rPr>
          <w:sz w:val="22"/>
        </w:rPr>
        <w:t xml:space="preserve">The first MDP problem is </w:t>
      </w:r>
      <w:r w:rsidR="000C3DCA" w:rsidRPr="00CF1034">
        <w:rPr>
          <w:sz w:val="22"/>
        </w:rPr>
        <w:t xml:space="preserve">a </w:t>
      </w:r>
      <w:r w:rsidR="005B6C5D" w:rsidRPr="00CF1034">
        <w:rPr>
          <w:sz w:val="22"/>
        </w:rPr>
        <w:t>10x10</w:t>
      </w:r>
      <w:r w:rsidR="000C3DCA" w:rsidRPr="00CF1034">
        <w:rPr>
          <w:sz w:val="22"/>
        </w:rPr>
        <w:t xml:space="preserve"> </w:t>
      </w:r>
      <w:r w:rsidR="00132928" w:rsidRPr="00CF1034">
        <w:rPr>
          <w:sz w:val="22"/>
        </w:rPr>
        <w:t>maze world</w:t>
      </w:r>
      <w:r w:rsidR="000C3DCA" w:rsidRPr="00CF1034">
        <w:rPr>
          <w:sz w:val="22"/>
        </w:rPr>
        <w:t xml:space="preserve">, </w:t>
      </w:r>
      <w:r w:rsidR="00132928" w:rsidRPr="00CF1034">
        <w:rPr>
          <w:sz w:val="22"/>
        </w:rPr>
        <w:t xml:space="preserve">where </w:t>
      </w:r>
      <w:r w:rsidR="00B416A4" w:rsidRPr="00CF1034">
        <w:rPr>
          <w:sz w:val="22"/>
        </w:rPr>
        <w:t>one</w:t>
      </w:r>
      <w:r w:rsidR="00132928" w:rsidRPr="00CF1034">
        <w:rPr>
          <w:sz w:val="22"/>
        </w:rPr>
        <w:t xml:space="preserve"> goal state</w:t>
      </w:r>
      <w:r w:rsidR="00B416A4" w:rsidRPr="00CF1034">
        <w:rPr>
          <w:sz w:val="22"/>
        </w:rPr>
        <w:t xml:space="preserve"> is </w:t>
      </w:r>
      <w:r w:rsidR="00924BD0" w:rsidRPr="00CF1034">
        <w:rPr>
          <w:sz w:val="22"/>
        </w:rPr>
        <w:t>defined.</w:t>
      </w:r>
      <w:r w:rsidR="00132928" w:rsidRPr="00CF1034">
        <w:rPr>
          <w:sz w:val="22"/>
        </w:rPr>
        <w:t xml:space="preserve"> </w:t>
      </w:r>
      <w:r w:rsidR="00924BD0" w:rsidRPr="00CF1034">
        <w:rPr>
          <w:sz w:val="22"/>
        </w:rPr>
        <w:t>To</w:t>
      </w:r>
      <w:r w:rsidR="00132928" w:rsidRPr="00CF1034">
        <w:rPr>
          <w:sz w:val="22"/>
        </w:rPr>
        <w:t xml:space="preserve"> make </w:t>
      </w:r>
      <w:r w:rsidR="00924BD0" w:rsidRPr="00CF1034">
        <w:rPr>
          <w:sz w:val="22"/>
        </w:rPr>
        <w:t xml:space="preserve"> the problem </w:t>
      </w:r>
      <w:r w:rsidR="00132928" w:rsidRPr="00CF1034">
        <w:rPr>
          <w:sz w:val="22"/>
        </w:rPr>
        <w:t xml:space="preserve">more interesting can be thought of as telling a robot in an Amazon warehouse how to navigate to an empty space, where the walls represent how the aisles are designed. </w:t>
      </w:r>
      <w:r w:rsidR="00B00BB3" w:rsidRPr="00CF1034">
        <w:rPr>
          <w:sz w:val="22"/>
        </w:rPr>
        <w:t>As will be observed, the number of walls and states are of much lesser scale than problem 2.</w:t>
      </w:r>
    </w:p>
    <w:p w14:paraId="30EAA179" w14:textId="3B490F81" w:rsidR="0072623E" w:rsidRPr="00CF1034" w:rsidRDefault="00132928" w:rsidP="00132928">
      <w:pPr>
        <w:pStyle w:val="ListBullet"/>
        <w:numPr>
          <w:ilvl w:val="0"/>
          <w:numId w:val="0"/>
        </w:numPr>
        <w:rPr>
          <w:sz w:val="22"/>
        </w:rPr>
      </w:pPr>
      <w:r w:rsidRPr="00CF1034">
        <w:rPr>
          <w:sz w:val="22"/>
        </w:rPr>
        <w:t xml:space="preserve">The second MDP problem is of much larger scale, a 45x45 maze world, where multiple goal states are defined. To make the problem more interesting, we can think of the problem as zombie shelters from World War Z – the surrounding buildings within a city are destroyed and the agent must be able to find a way to navigate to a barricaded building/shelter where other survivors are located. </w:t>
      </w:r>
    </w:p>
    <w:p w14:paraId="6CB1204D" w14:textId="243B8632" w:rsidR="00C07BAB" w:rsidRPr="00CF1034" w:rsidRDefault="008D7A6E" w:rsidP="00132928">
      <w:pPr>
        <w:pStyle w:val="ListBullet"/>
        <w:numPr>
          <w:ilvl w:val="0"/>
          <w:numId w:val="0"/>
        </w:numPr>
        <w:rPr>
          <w:sz w:val="22"/>
        </w:rPr>
      </w:pPr>
      <w:r w:rsidRPr="00CF1034">
        <w:rPr>
          <w:noProof/>
          <w:sz w:val="22"/>
        </w:rPr>
        <w:drawing>
          <wp:anchor distT="0" distB="0" distL="114300" distR="114300" simplePos="0" relativeHeight="251659264" behindDoc="0" locked="0" layoutInCell="1" allowOverlap="1" wp14:anchorId="1293C069" wp14:editId="1842A81C">
            <wp:simplePos x="0" y="0"/>
            <wp:positionH relativeFrom="margin">
              <wp:posOffset>3255010</wp:posOffset>
            </wp:positionH>
            <wp:positionV relativeFrom="paragraph">
              <wp:posOffset>143510</wp:posOffset>
            </wp:positionV>
            <wp:extent cx="2295525" cy="2047875"/>
            <wp:effectExtent l="0" t="0" r="9525"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295525" cy="2047875"/>
                    </a:xfrm>
                    <a:prstGeom prst="rect">
                      <a:avLst/>
                    </a:prstGeom>
                  </pic:spPr>
                </pic:pic>
              </a:graphicData>
            </a:graphic>
            <wp14:sizeRelH relativeFrom="margin">
              <wp14:pctWidth>0</wp14:pctWidth>
            </wp14:sizeRelH>
            <wp14:sizeRelV relativeFrom="margin">
              <wp14:pctHeight>0</wp14:pctHeight>
            </wp14:sizeRelV>
          </wp:anchor>
        </w:drawing>
      </w:r>
      <w:r w:rsidRPr="00CF1034">
        <w:rPr>
          <w:noProof/>
          <w:sz w:val="22"/>
        </w:rPr>
        <w:drawing>
          <wp:anchor distT="0" distB="0" distL="114300" distR="114300" simplePos="0" relativeHeight="251663360" behindDoc="0" locked="0" layoutInCell="1" allowOverlap="1" wp14:anchorId="78F21220" wp14:editId="0B1F9FAA">
            <wp:simplePos x="0" y="0"/>
            <wp:positionH relativeFrom="column">
              <wp:posOffset>426085</wp:posOffset>
            </wp:positionH>
            <wp:positionV relativeFrom="paragraph">
              <wp:posOffset>328295</wp:posOffset>
            </wp:positionV>
            <wp:extent cx="1838325" cy="1833245"/>
            <wp:effectExtent l="0" t="0" r="9525"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38325" cy="1833245"/>
                    </a:xfrm>
                    <a:prstGeom prst="rect">
                      <a:avLst/>
                    </a:prstGeom>
                  </pic:spPr>
                </pic:pic>
              </a:graphicData>
            </a:graphic>
            <wp14:sizeRelH relativeFrom="margin">
              <wp14:pctWidth>0</wp14:pctWidth>
            </wp14:sizeRelH>
            <wp14:sizeRelV relativeFrom="margin">
              <wp14:pctHeight>0</wp14:pctHeight>
            </wp14:sizeRelV>
          </wp:anchor>
        </w:drawing>
      </w:r>
    </w:p>
    <w:p w14:paraId="0FE19811" w14:textId="36AE4E63" w:rsidR="00C07BAB" w:rsidRPr="00CF1034" w:rsidRDefault="00C07BAB" w:rsidP="00132928">
      <w:pPr>
        <w:pStyle w:val="ListBullet"/>
        <w:numPr>
          <w:ilvl w:val="0"/>
          <w:numId w:val="0"/>
        </w:numPr>
        <w:rPr>
          <w:sz w:val="22"/>
        </w:rPr>
      </w:pPr>
    </w:p>
    <w:p w14:paraId="7326AF30" w14:textId="0EE78B98" w:rsidR="00132928" w:rsidRPr="00CF1034" w:rsidRDefault="00132928" w:rsidP="00132928">
      <w:pPr>
        <w:pStyle w:val="ListBullet"/>
        <w:numPr>
          <w:ilvl w:val="0"/>
          <w:numId w:val="0"/>
        </w:numPr>
        <w:rPr>
          <w:sz w:val="22"/>
        </w:rPr>
      </w:pPr>
    </w:p>
    <w:p w14:paraId="63E2FC64" w14:textId="1EFDF5F0" w:rsidR="00DB5B72" w:rsidRPr="00CF1034" w:rsidRDefault="00DB5B72" w:rsidP="00132928">
      <w:pPr>
        <w:pStyle w:val="ListBullet"/>
        <w:numPr>
          <w:ilvl w:val="0"/>
          <w:numId w:val="0"/>
        </w:numPr>
        <w:rPr>
          <w:sz w:val="22"/>
        </w:rPr>
      </w:pPr>
    </w:p>
    <w:p w14:paraId="0A05F530" w14:textId="073375F3" w:rsidR="00DB5B72" w:rsidRPr="00CF1034" w:rsidRDefault="00DB5B72" w:rsidP="00132928">
      <w:pPr>
        <w:pStyle w:val="ListBullet"/>
        <w:numPr>
          <w:ilvl w:val="0"/>
          <w:numId w:val="0"/>
        </w:numPr>
        <w:rPr>
          <w:sz w:val="22"/>
        </w:rPr>
      </w:pPr>
    </w:p>
    <w:p w14:paraId="49E494C4" w14:textId="6AAA1A19" w:rsidR="00924BD0" w:rsidRPr="00CF1034" w:rsidRDefault="00924BD0" w:rsidP="00132928">
      <w:pPr>
        <w:pStyle w:val="ListBullet"/>
        <w:numPr>
          <w:ilvl w:val="0"/>
          <w:numId w:val="0"/>
        </w:numPr>
        <w:rPr>
          <w:sz w:val="22"/>
        </w:rPr>
      </w:pPr>
    </w:p>
    <w:p w14:paraId="33C52A1F" w14:textId="77777777" w:rsidR="008D7A6E" w:rsidRDefault="00DB5B72" w:rsidP="00D21E96">
      <w:pPr>
        <w:pStyle w:val="ListBullet"/>
        <w:numPr>
          <w:ilvl w:val="0"/>
          <w:numId w:val="0"/>
        </w:numPr>
        <w:rPr>
          <w:sz w:val="22"/>
        </w:rPr>
      </w:pPr>
      <w:r w:rsidRPr="00CF1034">
        <w:rPr>
          <w:sz w:val="22"/>
        </w:rPr>
        <w:tab/>
        <w:t xml:space="preserve">      </w:t>
      </w:r>
    </w:p>
    <w:p w14:paraId="12B7DAA7" w14:textId="39D176BE" w:rsidR="00D21E96" w:rsidRPr="00CF1034" w:rsidRDefault="00DB5B72" w:rsidP="008D7A6E">
      <w:pPr>
        <w:pStyle w:val="ListBullet"/>
        <w:numPr>
          <w:ilvl w:val="0"/>
          <w:numId w:val="0"/>
        </w:numPr>
        <w:ind w:firstLine="720"/>
        <w:rPr>
          <w:sz w:val="22"/>
        </w:rPr>
      </w:pPr>
      <w:r w:rsidRPr="00CF1034">
        <w:rPr>
          <w:sz w:val="22"/>
        </w:rPr>
        <w:t>Problem 1 (10x10)</w:t>
      </w:r>
      <w:r w:rsidRPr="00CF1034">
        <w:rPr>
          <w:sz w:val="22"/>
        </w:rPr>
        <w:tab/>
      </w:r>
      <w:r w:rsidRPr="00CF1034">
        <w:rPr>
          <w:sz w:val="22"/>
        </w:rPr>
        <w:tab/>
      </w:r>
      <w:r w:rsidRPr="00CF1034">
        <w:rPr>
          <w:sz w:val="22"/>
        </w:rPr>
        <w:tab/>
      </w:r>
      <w:r w:rsidRPr="00CF1034">
        <w:rPr>
          <w:sz w:val="22"/>
        </w:rPr>
        <w:tab/>
      </w:r>
      <w:r w:rsidR="004F3DFE">
        <w:rPr>
          <w:sz w:val="22"/>
        </w:rPr>
        <w:t xml:space="preserve">                </w:t>
      </w:r>
      <w:r w:rsidRPr="00CF1034">
        <w:rPr>
          <w:sz w:val="22"/>
        </w:rPr>
        <w:t>Problem 2 (45x45)</w:t>
      </w:r>
      <w:r w:rsidR="00D21E96" w:rsidRPr="00CF1034">
        <w:rPr>
          <w:sz w:val="22"/>
        </w:rPr>
        <w:t xml:space="preserve"> </w:t>
      </w:r>
    </w:p>
    <w:p w14:paraId="34415E59" w14:textId="40383CA9" w:rsidR="0072623E" w:rsidRPr="00CF1034" w:rsidRDefault="001F083A">
      <w:pPr>
        <w:pStyle w:val="Heading2"/>
        <w:rPr>
          <w:sz w:val="32"/>
        </w:rPr>
      </w:pPr>
      <w:r w:rsidRPr="00CF1034">
        <w:rPr>
          <w:sz w:val="32"/>
        </w:rPr>
        <w:lastRenderedPageBreak/>
        <w:t>Value Iteration vs. Policy Iteration</w:t>
      </w:r>
    </w:p>
    <w:p w14:paraId="539C63DE" w14:textId="1C16E15F" w:rsidR="00E67132" w:rsidRPr="00CF1034" w:rsidRDefault="00E315BA">
      <w:pPr>
        <w:rPr>
          <w:sz w:val="22"/>
        </w:rPr>
      </w:pPr>
      <w:r w:rsidRPr="00CF1034">
        <w:rPr>
          <w:sz w:val="22"/>
        </w:rPr>
        <w:t>Tests for convergence and number of steps for both value iteration and policy iteration were conducted</w:t>
      </w:r>
      <w:r w:rsidR="00EF2754" w:rsidRPr="00CF1034">
        <w:rPr>
          <w:sz w:val="22"/>
        </w:rPr>
        <w:t xml:space="preserve"> for both problems.</w:t>
      </w:r>
      <w:r w:rsidRPr="00CF1034">
        <w:rPr>
          <w:sz w:val="22"/>
        </w:rPr>
        <w:t xml:space="preserve"> </w:t>
      </w:r>
      <w:r w:rsidR="00EF2754" w:rsidRPr="00CF1034">
        <w:rPr>
          <w:sz w:val="22"/>
        </w:rPr>
        <w:t xml:space="preserve">We first look at differing values for the </w:t>
      </w:r>
      <w:r w:rsidR="00CF4468" w:rsidRPr="00CF1034">
        <w:rPr>
          <w:sz w:val="22"/>
        </w:rPr>
        <w:t xml:space="preserve">“Amazon warehouse problem” (10x10 maze world), and then the “World War Z city shelter problem” (45x45 maze world). </w:t>
      </w:r>
    </w:p>
    <w:p w14:paraId="618BDB88" w14:textId="4F0AFDE8" w:rsidR="00E67132" w:rsidRPr="00CF1034" w:rsidRDefault="00CB574D">
      <w:pPr>
        <w:rPr>
          <w:sz w:val="22"/>
        </w:rPr>
      </w:pPr>
      <w:r w:rsidRPr="00CF1034">
        <w:rPr>
          <w:sz w:val="22"/>
        </w:rPr>
        <w:t xml:space="preserve">Prior to conducting analysis, one should keep in mind that while somewhat similar, value iteration operates </w:t>
      </w:r>
      <w:r w:rsidR="00002869" w:rsidRPr="00CF1034">
        <w:rPr>
          <w:sz w:val="22"/>
        </w:rPr>
        <w:t>based on</w:t>
      </w:r>
      <w:r w:rsidRPr="00CF1034">
        <w:rPr>
          <w:sz w:val="22"/>
        </w:rPr>
        <w:t xml:space="preserve"> finding an optimal value function and one policy extraction, and policy iteration operates </w:t>
      </w:r>
      <w:r w:rsidR="003A6074" w:rsidRPr="00CF1034">
        <w:rPr>
          <w:sz w:val="22"/>
        </w:rPr>
        <w:t>based on</w:t>
      </w:r>
      <w:r w:rsidRPr="00CF1034">
        <w:rPr>
          <w:sz w:val="22"/>
        </w:rPr>
        <w:t xml:space="preserve"> policy evaluation and improvement, repeated iteratively.</w:t>
      </w:r>
    </w:p>
    <w:p w14:paraId="258891FF" w14:textId="692CC90C" w:rsidR="00924BD0" w:rsidRPr="00CF1034" w:rsidRDefault="00924BD0" w:rsidP="00924BD0">
      <w:pPr>
        <w:pStyle w:val="Heading2"/>
        <w:rPr>
          <w:sz w:val="24"/>
        </w:rPr>
      </w:pPr>
      <w:r w:rsidRPr="00CF1034">
        <w:rPr>
          <w:sz w:val="24"/>
        </w:rPr>
        <w:t>Amazon Warehouse Problem</w:t>
      </w:r>
      <w:r w:rsidR="00E015BC" w:rsidRPr="00CF1034">
        <w:rPr>
          <w:sz w:val="24"/>
        </w:rPr>
        <w:t xml:space="preserve"> (10 x 10)</w:t>
      </w:r>
    </w:p>
    <w:p w14:paraId="3AF44CD1" w14:textId="418CF1BB" w:rsidR="00E67132" w:rsidRPr="00CF1034" w:rsidRDefault="00924BD0" w:rsidP="00924BD0">
      <w:pPr>
        <w:rPr>
          <w:sz w:val="22"/>
        </w:rPr>
      </w:pPr>
      <w:r w:rsidRPr="00CF1034">
        <w:rPr>
          <w:sz w:val="22"/>
        </w:rPr>
        <w:t>A table is provided, which labels the different metrics</w:t>
      </w:r>
      <w:r w:rsidR="00EB1C2D" w:rsidRPr="00CF1034">
        <w:rPr>
          <w:sz w:val="22"/>
        </w:rPr>
        <w:t xml:space="preserve"> </w:t>
      </w:r>
      <w:r w:rsidR="00B00BB3" w:rsidRPr="00CF1034">
        <w:rPr>
          <w:sz w:val="22"/>
        </w:rPr>
        <w:t>for value iteration and policy iteration. The average of around 10 iterations were taken</w:t>
      </w:r>
      <w:r w:rsidR="00E67132" w:rsidRPr="00CF1034">
        <w:rPr>
          <w:sz w:val="22"/>
        </w:rPr>
        <w:t xml:space="preserve"> for time, with # of iterations taking the same amount. The key metric that is compared here is PJOG, which in this case represents the probability that the agent moves in an opposing move compared to its intention.</w:t>
      </w:r>
    </w:p>
    <w:tbl>
      <w:tblPr>
        <w:tblStyle w:val="ReportTable"/>
        <w:tblW w:w="0" w:type="auto"/>
        <w:tblLook w:val="04A0" w:firstRow="1" w:lastRow="0" w:firstColumn="1" w:lastColumn="0" w:noHBand="0" w:noVBand="1"/>
      </w:tblPr>
      <w:tblGrid>
        <w:gridCol w:w="2458"/>
        <w:gridCol w:w="2365"/>
        <w:gridCol w:w="2365"/>
        <w:gridCol w:w="2374"/>
      </w:tblGrid>
      <w:tr w:rsidR="00B00BB3" w:rsidRPr="00CF1034" w14:paraId="6FED72C7" w14:textId="77777777" w:rsidTr="00B00BB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8" w:type="dxa"/>
          </w:tcPr>
          <w:p w14:paraId="0E3A6904" w14:textId="5B7930CD" w:rsidR="00B00BB3" w:rsidRPr="00CF1034" w:rsidRDefault="00B00BB3" w:rsidP="00B00BB3">
            <w:pPr>
              <w:ind w:right="1124"/>
              <w:jc w:val="left"/>
              <w:rPr>
                <w:sz w:val="28"/>
              </w:rPr>
            </w:pPr>
            <w:r w:rsidRPr="00CF1034">
              <w:rPr>
                <w:sz w:val="28"/>
              </w:rPr>
              <w:t>Algorithm</w:t>
            </w:r>
          </w:p>
        </w:tc>
        <w:tc>
          <w:tcPr>
            <w:tcW w:w="2365" w:type="dxa"/>
          </w:tcPr>
          <w:p w14:paraId="71DB7705" w14:textId="715D1B0A" w:rsidR="00B00BB3" w:rsidRPr="00CF1034" w:rsidRDefault="00B00BB3">
            <w:pPr>
              <w:cnfStyle w:val="100000000000" w:firstRow="1" w:lastRow="0" w:firstColumn="0" w:lastColumn="0" w:oddVBand="0" w:evenVBand="0" w:oddHBand="0" w:evenHBand="0" w:firstRowFirstColumn="0" w:firstRowLastColumn="0" w:lastRowFirstColumn="0" w:lastRowLastColumn="0"/>
              <w:rPr>
                <w:sz w:val="28"/>
              </w:rPr>
            </w:pPr>
            <w:r w:rsidRPr="00CF1034">
              <w:rPr>
                <w:sz w:val="28"/>
              </w:rPr>
              <w:t>PJOG</w:t>
            </w:r>
          </w:p>
        </w:tc>
        <w:tc>
          <w:tcPr>
            <w:tcW w:w="2365" w:type="dxa"/>
          </w:tcPr>
          <w:p w14:paraId="0B720058" w14:textId="4D750B4B" w:rsidR="00B00BB3" w:rsidRPr="00CF1034" w:rsidRDefault="00B00BB3">
            <w:pPr>
              <w:cnfStyle w:val="100000000000" w:firstRow="1" w:lastRow="0" w:firstColumn="0" w:lastColumn="0" w:oddVBand="0" w:evenVBand="0" w:oddHBand="0" w:evenHBand="0" w:firstRowFirstColumn="0" w:firstRowLastColumn="0" w:lastRowFirstColumn="0" w:lastRowLastColumn="0"/>
              <w:rPr>
                <w:sz w:val="28"/>
              </w:rPr>
            </w:pPr>
            <w:r w:rsidRPr="00CF1034">
              <w:rPr>
                <w:sz w:val="28"/>
              </w:rPr>
              <w:t>Total Time</w:t>
            </w:r>
          </w:p>
        </w:tc>
        <w:tc>
          <w:tcPr>
            <w:tcW w:w="2374" w:type="dxa"/>
          </w:tcPr>
          <w:p w14:paraId="2F83D775" w14:textId="1D46892D" w:rsidR="00B00BB3" w:rsidRPr="00CF1034" w:rsidRDefault="00B00BB3">
            <w:pPr>
              <w:cnfStyle w:val="100000000000" w:firstRow="1" w:lastRow="0" w:firstColumn="0" w:lastColumn="0" w:oddVBand="0" w:evenVBand="0" w:oddHBand="0" w:evenHBand="0" w:firstRowFirstColumn="0" w:firstRowLastColumn="0" w:lastRowFirstColumn="0" w:lastRowLastColumn="0"/>
              <w:rPr>
                <w:sz w:val="28"/>
              </w:rPr>
            </w:pPr>
            <w:r w:rsidRPr="00CF1034">
              <w:rPr>
                <w:sz w:val="28"/>
              </w:rPr>
              <w:t>Iterations</w:t>
            </w:r>
          </w:p>
        </w:tc>
      </w:tr>
      <w:tr w:rsidR="00B00BB3" w:rsidRPr="00CF1034" w14:paraId="110F15DF" w14:textId="77777777" w:rsidTr="00B00BB3">
        <w:tc>
          <w:tcPr>
            <w:cnfStyle w:val="001000000000" w:firstRow="0" w:lastRow="0" w:firstColumn="1" w:lastColumn="0" w:oddVBand="0" w:evenVBand="0" w:oddHBand="0" w:evenHBand="0" w:firstRowFirstColumn="0" w:firstRowLastColumn="0" w:lastRowFirstColumn="0" w:lastRowLastColumn="0"/>
            <w:tcW w:w="2458" w:type="dxa"/>
          </w:tcPr>
          <w:p w14:paraId="03591CE1" w14:textId="6BF4D356" w:rsidR="00B00BB3" w:rsidRPr="00CF1034" w:rsidRDefault="00B00BB3" w:rsidP="00B00BB3">
            <w:pPr>
              <w:ind w:right="854"/>
              <w:jc w:val="left"/>
              <w:rPr>
                <w:sz w:val="22"/>
              </w:rPr>
            </w:pPr>
            <w:r w:rsidRPr="00CF1034">
              <w:rPr>
                <w:sz w:val="22"/>
              </w:rPr>
              <w:t>Value Iteration</w:t>
            </w:r>
          </w:p>
        </w:tc>
        <w:tc>
          <w:tcPr>
            <w:tcW w:w="2365" w:type="dxa"/>
          </w:tcPr>
          <w:p w14:paraId="0CB59C76" w14:textId="2BDC9BAC" w:rsidR="00B00BB3" w:rsidRPr="00CF1034" w:rsidRDefault="00B00BB3">
            <w:pPr>
              <w:cnfStyle w:val="000000000000" w:firstRow="0" w:lastRow="0" w:firstColumn="0" w:lastColumn="0" w:oddVBand="0" w:evenVBand="0" w:oddHBand="0" w:evenHBand="0" w:firstRowFirstColumn="0" w:firstRowLastColumn="0" w:lastRowFirstColumn="0" w:lastRowLastColumn="0"/>
              <w:rPr>
                <w:b/>
                <w:sz w:val="22"/>
              </w:rPr>
            </w:pPr>
            <w:r w:rsidRPr="00CF1034">
              <w:rPr>
                <w:b/>
                <w:sz w:val="22"/>
              </w:rPr>
              <w:t>PJOG</w:t>
            </w:r>
          </w:p>
        </w:tc>
        <w:tc>
          <w:tcPr>
            <w:tcW w:w="2365" w:type="dxa"/>
          </w:tcPr>
          <w:p w14:paraId="2E40219A" w14:textId="0E1B32F0" w:rsidR="00B00BB3" w:rsidRPr="00CF1034" w:rsidRDefault="00692C0F">
            <w:pPr>
              <w:cnfStyle w:val="000000000000" w:firstRow="0" w:lastRow="0" w:firstColumn="0" w:lastColumn="0" w:oddVBand="0" w:evenVBand="0" w:oddHBand="0" w:evenHBand="0" w:firstRowFirstColumn="0" w:firstRowLastColumn="0" w:lastRowFirstColumn="0" w:lastRowLastColumn="0"/>
              <w:rPr>
                <w:b/>
                <w:sz w:val="22"/>
              </w:rPr>
            </w:pPr>
            <w:r w:rsidRPr="00CF1034">
              <w:rPr>
                <w:b/>
                <w:sz w:val="22"/>
              </w:rPr>
              <w:t>Milliseconds</w:t>
            </w:r>
          </w:p>
        </w:tc>
        <w:tc>
          <w:tcPr>
            <w:tcW w:w="2374" w:type="dxa"/>
          </w:tcPr>
          <w:p w14:paraId="6D55D667" w14:textId="286F4733" w:rsidR="00B00BB3" w:rsidRPr="00CF1034" w:rsidRDefault="00B00BB3">
            <w:pPr>
              <w:cnfStyle w:val="000000000000" w:firstRow="0" w:lastRow="0" w:firstColumn="0" w:lastColumn="0" w:oddVBand="0" w:evenVBand="0" w:oddHBand="0" w:evenHBand="0" w:firstRowFirstColumn="0" w:firstRowLastColumn="0" w:lastRowFirstColumn="0" w:lastRowLastColumn="0"/>
              <w:rPr>
                <w:b/>
                <w:sz w:val="22"/>
              </w:rPr>
            </w:pPr>
            <w:r w:rsidRPr="00CF1034">
              <w:rPr>
                <w:b/>
                <w:sz w:val="22"/>
              </w:rPr>
              <w:t>Steps</w:t>
            </w:r>
          </w:p>
        </w:tc>
      </w:tr>
      <w:tr w:rsidR="00B00BB3" w:rsidRPr="00CF1034" w14:paraId="159CCA9A" w14:textId="77777777" w:rsidTr="00B00BB3">
        <w:tc>
          <w:tcPr>
            <w:cnfStyle w:val="001000000000" w:firstRow="0" w:lastRow="0" w:firstColumn="1" w:lastColumn="0" w:oddVBand="0" w:evenVBand="0" w:oddHBand="0" w:evenHBand="0" w:firstRowFirstColumn="0" w:firstRowLastColumn="0" w:lastRowFirstColumn="0" w:lastRowLastColumn="0"/>
            <w:tcW w:w="2458" w:type="dxa"/>
          </w:tcPr>
          <w:p w14:paraId="0AC6C795" w14:textId="124BEF62" w:rsidR="00B00BB3" w:rsidRPr="00CF1034" w:rsidRDefault="00B00BB3" w:rsidP="00B00BB3">
            <w:pPr>
              <w:ind w:right="854"/>
              <w:jc w:val="left"/>
              <w:rPr>
                <w:sz w:val="22"/>
              </w:rPr>
            </w:pPr>
          </w:p>
        </w:tc>
        <w:tc>
          <w:tcPr>
            <w:tcW w:w="2365" w:type="dxa"/>
          </w:tcPr>
          <w:p w14:paraId="06E3621E" w14:textId="23354484" w:rsidR="00B00BB3" w:rsidRPr="00CF1034" w:rsidRDefault="00B00BB3">
            <w:pPr>
              <w:cnfStyle w:val="000000000000" w:firstRow="0" w:lastRow="0" w:firstColumn="0" w:lastColumn="0" w:oddVBand="0" w:evenVBand="0" w:oddHBand="0" w:evenHBand="0" w:firstRowFirstColumn="0" w:firstRowLastColumn="0" w:lastRowFirstColumn="0" w:lastRowLastColumn="0"/>
              <w:rPr>
                <w:sz w:val="22"/>
              </w:rPr>
            </w:pPr>
            <w:r w:rsidRPr="00CF1034">
              <w:rPr>
                <w:sz w:val="22"/>
              </w:rPr>
              <w:t>0.3</w:t>
            </w:r>
          </w:p>
        </w:tc>
        <w:tc>
          <w:tcPr>
            <w:tcW w:w="2365" w:type="dxa"/>
          </w:tcPr>
          <w:p w14:paraId="5C37DB35" w14:textId="2079EDBF" w:rsidR="00B00BB3" w:rsidRPr="00CF1034" w:rsidRDefault="00A938FD">
            <w:pPr>
              <w:cnfStyle w:val="000000000000" w:firstRow="0" w:lastRow="0" w:firstColumn="0" w:lastColumn="0" w:oddVBand="0" w:evenVBand="0" w:oddHBand="0" w:evenHBand="0" w:firstRowFirstColumn="0" w:firstRowLastColumn="0" w:lastRowFirstColumn="0" w:lastRowLastColumn="0"/>
              <w:rPr>
                <w:sz w:val="22"/>
              </w:rPr>
            </w:pPr>
            <w:r w:rsidRPr="00CF1034">
              <w:rPr>
                <w:sz w:val="22"/>
              </w:rPr>
              <w:t>23</w:t>
            </w:r>
            <w:r w:rsidR="00692C0F" w:rsidRPr="00CF1034">
              <w:rPr>
                <w:sz w:val="22"/>
              </w:rPr>
              <w:t>ms</w:t>
            </w:r>
          </w:p>
        </w:tc>
        <w:tc>
          <w:tcPr>
            <w:tcW w:w="2374" w:type="dxa"/>
          </w:tcPr>
          <w:p w14:paraId="65E176F0" w14:textId="1FAF62F6" w:rsidR="00B00BB3" w:rsidRPr="00CF1034" w:rsidRDefault="002221F7">
            <w:pPr>
              <w:cnfStyle w:val="000000000000" w:firstRow="0" w:lastRow="0" w:firstColumn="0" w:lastColumn="0" w:oddVBand="0" w:evenVBand="0" w:oddHBand="0" w:evenHBand="0" w:firstRowFirstColumn="0" w:firstRowLastColumn="0" w:lastRowFirstColumn="0" w:lastRowLastColumn="0"/>
              <w:rPr>
                <w:sz w:val="22"/>
              </w:rPr>
            </w:pPr>
            <w:r w:rsidRPr="00CF1034">
              <w:rPr>
                <w:sz w:val="22"/>
              </w:rPr>
              <w:t>65</w:t>
            </w:r>
            <w:r w:rsidR="00B00BB3" w:rsidRPr="00CF1034">
              <w:rPr>
                <w:sz w:val="22"/>
              </w:rPr>
              <w:t xml:space="preserve"> steps</w:t>
            </w:r>
          </w:p>
        </w:tc>
      </w:tr>
      <w:tr w:rsidR="00B00BB3" w:rsidRPr="00CF1034" w14:paraId="40B55021" w14:textId="77777777" w:rsidTr="00B00BB3">
        <w:tc>
          <w:tcPr>
            <w:cnfStyle w:val="001000000000" w:firstRow="0" w:lastRow="0" w:firstColumn="1" w:lastColumn="0" w:oddVBand="0" w:evenVBand="0" w:oddHBand="0" w:evenHBand="0" w:firstRowFirstColumn="0" w:firstRowLastColumn="0" w:lastRowFirstColumn="0" w:lastRowLastColumn="0"/>
            <w:tcW w:w="2458" w:type="dxa"/>
          </w:tcPr>
          <w:p w14:paraId="3B1541A0" w14:textId="331045A1" w:rsidR="00B00BB3" w:rsidRPr="00CF1034" w:rsidRDefault="00B00BB3" w:rsidP="00B00BB3">
            <w:pPr>
              <w:ind w:right="854"/>
              <w:jc w:val="left"/>
              <w:rPr>
                <w:sz w:val="22"/>
              </w:rPr>
            </w:pPr>
          </w:p>
        </w:tc>
        <w:tc>
          <w:tcPr>
            <w:tcW w:w="2365" w:type="dxa"/>
          </w:tcPr>
          <w:p w14:paraId="39835C22" w14:textId="5831294D" w:rsidR="00B00BB3" w:rsidRPr="00CF1034" w:rsidRDefault="00B00BB3">
            <w:pPr>
              <w:cnfStyle w:val="000000000000" w:firstRow="0" w:lastRow="0" w:firstColumn="0" w:lastColumn="0" w:oddVBand="0" w:evenVBand="0" w:oddHBand="0" w:evenHBand="0" w:firstRowFirstColumn="0" w:firstRowLastColumn="0" w:lastRowFirstColumn="0" w:lastRowLastColumn="0"/>
              <w:rPr>
                <w:sz w:val="22"/>
              </w:rPr>
            </w:pPr>
            <w:r w:rsidRPr="00CF1034">
              <w:rPr>
                <w:sz w:val="22"/>
              </w:rPr>
              <w:t>0.2</w:t>
            </w:r>
          </w:p>
        </w:tc>
        <w:tc>
          <w:tcPr>
            <w:tcW w:w="2365" w:type="dxa"/>
          </w:tcPr>
          <w:p w14:paraId="7F72695A" w14:textId="106AA6D5" w:rsidR="00B00BB3" w:rsidRPr="00CF1034" w:rsidRDefault="0009337B">
            <w:pPr>
              <w:cnfStyle w:val="000000000000" w:firstRow="0" w:lastRow="0" w:firstColumn="0" w:lastColumn="0" w:oddVBand="0" w:evenVBand="0" w:oddHBand="0" w:evenHBand="0" w:firstRowFirstColumn="0" w:firstRowLastColumn="0" w:lastRowFirstColumn="0" w:lastRowLastColumn="0"/>
              <w:rPr>
                <w:sz w:val="22"/>
              </w:rPr>
            </w:pPr>
            <w:r w:rsidRPr="00CF1034">
              <w:rPr>
                <w:sz w:val="22"/>
              </w:rPr>
              <w:t>13</w:t>
            </w:r>
            <w:r w:rsidR="00692C0F" w:rsidRPr="00CF1034">
              <w:rPr>
                <w:sz w:val="22"/>
              </w:rPr>
              <w:t>ms</w:t>
            </w:r>
          </w:p>
        </w:tc>
        <w:tc>
          <w:tcPr>
            <w:tcW w:w="2374" w:type="dxa"/>
          </w:tcPr>
          <w:p w14:paraId="63409C34" w14:textId="2A365F43" w:rsidR="00B00BB3" w:rsidRPr="00CF1034" w:rsidRDefault="00DD4454">
            <w:pPr>
              <w:cnfStyle w:val="000000000000" w:firstRow="0" w:lastRow="0" w:firstColumn="0" w:lastColumn="0" w:oddVBand="0" w:evenVBand="0" w:oddHBand="0" w:evenHBand="0" w:firstRowFirstColumn="0" w:firstRowLastColumn="0" w:lastRowFirstColumn="0" w:lastRowLastColumn="0"/>
              <w:rPr>
                <w:sz w:val="22"/>
              </w:rPr>
            </w:pPr>
            <w:r w:rsidRPr="00CF1034">
              <w:rPr>
                <w:sz w:val="22"/>
              </w:rPr>
              <w:t>44</w:t>
            </w:r>
            <w:r w:rsidR="00E67132" w:rsidRPr="00CF1034">
              <w:rPr>
                <w:sz w:val="22"/>
              </w:rPr>
              <w:t xml:space="preserve"> steps</w:t>
            </w:r>
          </w:p>
        </w:tc>
      </w:tr>
      <w:tr w:rsidR="00B00BB3" w:rsidRPr="00CF1034" w14:paraId="22133ED5" w14:textId="77777777" w:rsidTr="00B00BB3">
        <w:tc>
          <w:tcPr>
            <w:cnfStyle w:val="001000000000" w:firstRow="0" w:lastRow="0" w:firstColumn="1" w:lastColumn="0" w:oddVBand="0" w:evenVBand="0" w:oddHBand="0" w:evenHBand="0" w:firstRowFirstColumn="0" w:firstRowLastColumn="0" w:lastRowFirstColumn="0" w:lastRowLastColumn="0"/>
            <w:tcW w:w="2458" w:type="dxa"/>
          </w:tcPr>
          <w:p w14:paraId="372D6930" w14:textId="77777777" w:rsidR="00B00BB3" w:rsidRPr="00CF1034" w:rsidRDefault="00B00BB3" w:rsidP="00B00BB3">
            <w:pPr>
              <w:ind w:right="854"/>
              <w:rPr>
                <w:sz w:val="22"/>
              </w:rPr>
            </w:pPr>
          </w:p>
        </w:tc>
        <w:tc>
          <w:tcPr>
            <w:tcW w:w="2365" w:type="dxa"/>
          </w:tcPr>
          <w:p w14:paraId="64291659" w14:textId="6222F7E9" w:rsidR="00B00BB3" w:rsidRPr="00CF1034" w:rsidRDefault="00B00BB3">
            <w:pPr>
              <w:cnfStyle w:val="000000000000" w:firstRow="0" w:lastRow="0" w:firstColumn="0" w:lastColumn="0" w:oddVBand="0" w:evenVBand="0" w:oddHBand="0" w:evenHBand="0" w:firstRowFirstColumn="0" w:firstRowLastColumn="0" w:lastRowFirstColumn="0" w:lastRowLastColumn="0"/>
              <w:rPr>
                <w:sz w:val="22"/>
              </w:rPr>
            </w:pPr>
            <w:r w:rsidRPr="00CF1034">
              <w:rPr>
                <w:sz w:val="22"/>
              </w:rPr>
              <w:t>0.1</w:t>
            </w:r>
          </w:p>
        </w:tc>
        <w:tc>
          <w:tcPr>
            <w:tcW w:w="2365" w:type="dxa"/>
          </w:tcPr>
          <w:p w14:paraId="174B5237" w14:textId="652BFFC7" w:rsidR="00B00BB3" w:rsidRPr="00CF1034" w:rsidRDefault="00D15560">
            <w:pPr>
              <w:cnfStyle w:val="000000000000" w:firstRow="0" w:lastRow="0" w:firstColumn="0" w:lastColumn="0" w:oddVBand="0" w:evenVBand="0" w:oddHBand="0" w:evenHBand="0" w:firstRowFirstColumn="0" w:firstRowLastColumn="0" w:lastRowFirstColumn="0" w:lastRowLastColumn="0"/>
              <w:rPr>
                <w:sz w:val="22"/>
              </w:rPr>
            </w:pPr>
            <w:r w:rsidRPr="00CF1034">
              <w:rPr>
                <w:sz w:val="22"/>
              </w:rPr>
              <w:t>7</w:t>
            </w:r>
            <w:r w:rsidR="00692C0F" w:rsidRPr="00CF1034">
              <w:rPr>
                <w:sz w:val="22"/>
              </w:rPr>
              <w:t>ms</w:t>
            </w:r>
          </w:p>
        </w:tc>
        <w:tc>
          <w:tcPr>
            <w:tcW w:w="2374" w:type="dxa"/>
          </w:tcPr>
          <w:p w14:paraId="3F9DC173" w14:textId="13F25800" w:rsidR="00B00BB3" w:rsidRPr="00CF1034" w:rsidRDefault="00E23872">
            <w:pPr>
              <w:cnfStyle w:val="000000000000" w:firstRow="0" w:lastRow="0" w:firstColumn="0" w:lastColumn="0" w:oddVBand="0" w:evenVBand="0" w:oddHBand="0" w:evenHBand="0" w:firstRowFirstColumn="0" w:firstRowLastColumn="0" w:lastRowFirstColumn="0" w:lastRowLastColumn="0"/>
              <w:rPr>
                <w:sz w:val="22"/>
              </w:rPr>
            </w:pPr>
            <w:r w:rsidRPr="00CF1034">
              <w:rPr>
                <w:sz w:val="22"/>
              </w:rPr>
              <w:t>31</w:t>
            </w:r>
            <w:r w:rsidR="00E67132" w:rsidRPr="00CF1034">
              <w:rPr>
                <w:sz w:val="22"/>
              </w:rPr>
              <w:t xml:space="preserve"> steps</w:t>
            </w:r>
          </w:p>
        </w:tc>
      </w:tr>
      <w:tr w:rsidR="00B00BB3" w:rsidRPr="00CF1034" w14:paraId="0E2B68AA" w14:textId="77777777" w:rsidTr="00B00BB3">
        <w:tc>
          <w:tcPr>
            <w:cnfStyle w:val="001000000000" w:firstRow="0" w:lastRow="0" w:firstColumn="1" w:lastColumn="0" w:oddVBand="0" w:evenVBand="0" w:oddHBand="0" w:evenHBand="0" w:firstRowFirstColumn="0" w:firstRowLastColumn="0" w:lastRowFirstColumn="0" w:lastRowLastColumn="0"/>
            <w:tcW w:w="2458" w:type="dxa"/>
          </w:tcPr>
          <w:p w14:paraId="37A11F91" w14:textId="1B51602E" w:rsidR="00B00BB3" w:rsidRPr="00CF1034" w:rsidRDefault="00B00BB3" w:rsidP="00B00BB3">
            <w:pPr>
              <w:ind w:right="1454"/>
              <w:jc w:val="left"/>
              <w:rPr>
                <w:sz w:val="22"/>
              </w:rPr>
            </w:pPr>
            <w:r w:rsidRPr="00CF1034">
              <w:rPr>
                <w:sz w:val="22"/>
              </w:rPr>
              <w:t>Policy Iteration</w:t>
            </w:r>
          </w:p>
        </w:tc>
        <w:tc>
          <w:tcPr>
            <w:tcW w:w="2365" w:type="dxa"/>
          </w:tcPr>
          <w:p w14:paraId="3B44D45E" w14:textId="4D9787DD" w:rsidR="00B00BB3" w:rsidRPr="00CF1034" w:rsidRDefault="00B00BB3">
            <w:pPr>
              <w:cnfStyle w:val="000000000000" w:firstRow="0" w:lastRow="0" w:firstColumn="0" w:lastColumn="0" w:oddVBand="0" w:evenVBand="0" w:oddHBand="0" w:evenHBand="0" w:firstRowFirstColumn="0" w:firstRowLastColumn="0" w:lastRowFirstColumn="0" w:lastRowLastColumn="0"/>
              <w:rPr>
                <w:b/>
                <w:sz w:val="22"/>
              </w:rPr>
            </w:pPr>
            <w:r w:rsidRPr="00CF1034">
              <w:rPr>
                <w:b/>
                <w:sz w:val="22"/>
              </w:rPr>
              <w:t>PJOG</w:t>
            </w:r>
          </w:p>
        </w:tc>
        <w:tc>
          <w:tcPr>
            <w:tcW w:w="2365" w:type="dxa"/>
          </w:tcPr>
          <w:p w14:paraId="5A93FA0E" w14:textId="75E3F3E9" w:rsidR="00B00BB3" w:rsidRPr="00CF1034" w:rsidRDefault="00692C0F">
            <w:pPr>
              <w:cnfStyle w:val="000000000000" w:firstRow="0" w:lastRow="0" w:firstColumn="0" w:lastColumn="0" w:oddVBand="0" w:evenVBand="0" w:oddHBand="0" w:evenHBand="0" w:firstRowFirstColumn="0" w:firstRowLastColumn="0" w:lastRowFirstColumn="0" w:lastRowLastColumn="0"/>
              <w:rPr>
                <w:b/>
                <w:sz w:val="22"/>
              </w:rPr>
            </w:pPr>
            <w:r w:rsidRPr="00CF1034">
              <w:rPr>
                <w:b/>
                <w:sz w:val="22"/>
              </w:rPr>
              <w:t>Milliseconds</w:t>
            </w:r>
          </w:p>
        </w:tc>
        <w:tc>
          <w:tcPr>
            <w:tcW w:w="2374" w:type="dxa"/>
          </w:tcPr>
          <w:p w14:paraId="79ECD81A" w14:textId="0EF649A1" w:rsidR="00B00BB3" w:rsidRPr="00CF1034" w:rsidRDefault="00A342CD">
            <w:pPr>
              <w:cnfStyle w:val="000000000000" w:firstRow="0" w:lastRow="0" w:firstColumn="0" w:lastColumn="0" w:oddVBand="0" w:evenVBand="0" w:oddHBand="0" w:evenHBand="0" w:firstRowFirstColumn="0" w:firstRowLastColumn="0" w:lastRowFirstColumn="0" w:lastRowLastColumn="0"/>
              <w:rPr>
                <w:b/>
                <w:sz w:val="22"/>
              </w:rPr>
            </w:pPr>
            <w:r w:rsidRPr="00CF1034">
              <w:rPr>
                <w:b/>
                <w:sz w:val="22"/>
              </w:rPr>
              <w:t>Steps</w:t>
            </w:r>
          </w:p>
        </w:tc>
      </w:tr>
      <w:tr w:rsidR="00B00BB3" w:rsidRPr="00CF1034" w14:paraId="4115A9AB" w14:textId="77777777" w:rsidTr="00B00BB3">
        <w:tc>
          <w:tcPr>
            <w:cnfStyle w:val="001000000000" w:firstRow="0" w:lastRow="0" w:firstColumn="1" w:lastColumn="0" w:oddVBand="0" w:evenVBand="0" w:oddHBand="0" w:evenHBand="0" w:firstRowFirstColumn="0" w:firstRowLastColumn="0" w:lastRowFirstColumn="0" w:lastRowLastColumn="0"/>
            <w:tcW w:w="2458" w:type="dxa"/>
          </w:tcPr>
          <w:p w14:paraId="325B081E" w14:textId="77777777" w:rsidR="00B00BB3" w:rsidRPr="00CF1034" w:rsidRDefault="00B00BB3" w:rsidP="00B00BB3">
            <w:pPr>
              <w:ind w:right="854"/>
              <w:rPr>
                <w:sz w:val="22"/>
              </w:rPr>
            </w:pPr>
          </w:p>
        </w:tc>
        <w:tc>
          <w:tcPr>
            <w:tcW w:w="2365" w:type="dxa"/>
          </w:tcPr>
          <w:p w14:paraId="69532FE0" w14:textId="0A4B6A4D" w:rsidR="00B00BB3" w:rsidRPr="00CF1034" w:rsidRDefault="00B00BB3">
            <w:pPr>
              <w:cnfStyle w:val="000000000000" w:firstRow="0" w:lastRow="0" w:firstColumn="0" w:lastColumn="0" w:oddVBand="0" w:evenVBand="0" w:oddHBand="0" w:evenHBand="0" w:firstRowFirstColumn="0" w:firstRowLastColumn="0" w:lastRowFirstColumn="0" w:lastRowLastColumn="0"/>
              <w:rPr>
                <w:sz w:val="22"/>
              </w:rPr>
            </w:pPr>
            <w:r w:rsidRPr="00CF1034">
              <w:rPr>
                <w:sz w:val="22"/>
              </w:rPr>
              <w:t>0.3</w:t>
            </w:r>
          </w:p>
        </w:tc>
        <w:tc>
          <w:tcPr>
            <w:tcW w:w="2365" w:type="dxa"/>
          </w:tcPr>
          <w:p w14:paraId="3760A16E" w14:textId="27146800" w:rsidR="00B00BB3" w:rsidRPr="00CF1034" w:rsidRDefault="00B658D4">
            <w:pPr>
              <w:cnfStyle w:val="000000000000" w:firstRow="0" w:lastRow="0" w:firstColumn="0" w:lastColumn="0" w:oddVBand="0" w:evenVBand="0" w:oddHBand="0" w:evenHBand="0" w:firstRowFirstColumn="0" w:firstRowLastColumn="0" w:lastRowFirstColumn="0" w:lastRowLastColumn="0"/>
              <w:rPr>
                <w:sz w:val="22"/>
              </w:rPr>
            </w:pPr>
            <w:r w:rsidRPr="00CF1034">
              <w:rPr>
                <w:sz w:val="22"/>
              </w:rPr>
              <w:t>72</w:t>
            </w:r>
            <w:r w:rsidR="00692C0F" w:rsidRPr="00CF1034">
              <w:rPr>
                <w:sz w:val="22"/>
              </w:rPr>
              <w:t>ms</w:t>
            </w:r>
          </w:p>
        </w:tc>
        <w:tc>
          <w:tcPr>
            <w:tcW w:w="2374" w:type="dxa"/>
          </w:tcPr>
          <w:p w14:paraId="111DD8DF" w14:textId="7BD7D64C" w:rsidR="00B00BB3" w:rsidRPr="00CF1034" w:rsidRDefault="003D245D">
            <w:pPr>
              <w:cnfStyle w:val="000000000000" w:firstRow="0" w:lastRow="0" w:firstColumn="0" w:lastColumn="0" w:oddVBand="0" w:evenVBand="0" w:oddHBand="0" w:evenHBand="0" w:firstRowFirstColumn="0" w:firstRowLastColumn="0" w:lastRowFirstColumn="0" w:lastRowLastColumn="0"/>
              <w:rPr>
                <w:sz w:val="22"/>
              </w:rPr>
            </w:pPr>
            <w:r w:rsidRPr="00CF1034">
              <w:rPr>
                <w:sz w:val="22"/>
              </w:rPr>
              <w:t>7</w:t>
            </w:r>
            <w:r w:rsidR="00AC47EF" w:rsidRPr="00CF1034">
              <w:rPr>
                <w:sz w:val="22"/>
              </w:rPr>
              <w:t xml:space="preserve"> steps</w:t>
            </w:r>
          </w:p>
        </w:tc>
      </w:tr>
      <w:tr w:rsidR="00B00BB3" w:rsidRPr="00CF1034" w14:paraId="535B64AA" w14:textId="77777777" w:rsidTr="00B00BB3">
        <w:tc>
          <w:tcPr>
            <w:cnfStyle w:val="001000000000" w:firstRow="0" w:lastRow="0" w:firstColumn="1" w:lastColumn="0" w:oddVBand="0" w:evenVBand="0" w:oddHBand="0" w:evenHBand="0" w:firstRowFirstColumn="0" w:firstRowLastColumn="0" w:lastRowFirstColumn="0" w:lastRowLastColumn="0"/>
            <w:tcW w:w="2458" w:type="dxa"/>
          </w:tcPr>
          <w:p w14:paraId="771AE9F9" w14:textId="77777777" w:rsidR="00B00BB3" w:rsidRPr="00CF1034" w:rsidRDefault="00B00BB3" w:rsidP="00B00BB3">
            <w:pPr>
              <w:ind w:right="854"/>
              <w:rPr>
                <w:sz w:val="22"/>
              </w:rPr>
            </w:pPr>
          </w:p>
        </w:tc>
        <w:tc>
          <w:tcPr>
            <w:tcW w:w="2365" w:type="dxa"/>
          </w:tcPr>
          <w:p w14:paraId="5E8EE207" w14:textId="4F8A8E3A" w:rsidR="00B00BB3" w:rsidRPr="00CF1034" w:rsidRDefault="00B00BB3">
            <w:pPr>
              <w:cnfStyle w:val="000000000000" w:firstRow="0" w:lastRow="0" w:firstColumn="0" w:lastColumn="0" w:oddVBand="0" w:evenVBand="0" w:oddHBand="0" w:evenHBand="0" w:firstRowFirstColumn="0" w:firstRowLastColumn="0" w:lastRowFirstColumn="0" w:lastRowLastColumn="0"/>
              <w:rPr>
                <w:sz w:val="22"/>
              </w:rPr>
            </w:pPr>
            <w:r w:rsidRPr="00CF1034">
              <w:rPr>
                <w:sz w:val="22"/>
              </w:rPr>
              <w:t>0.2</w:t>
            </w:r>
          </w:p>
        </w:tc>
        <w:tc>
          <w:tcPr>
            <w:tcW w:w="2365" w:type="dxa"/>
          </w:tcPr>
          <w:p w14:paraId="2A820807" w14:textId="58AC2AE3" w:rsidR="00B00BB3" w:rsidRPr="00CF1034" w:rsidRDefault="00FB6C07">
            <w:pPr>
              <w:cnfStyle w:val="000000000000" w:firstRow="0" w:lastRow="0" w:firstColumn="0" w:lastColumn="0" w:oddVBand="0" w:evenVBand="0" w:oddHBand="0" w:evenHBand="0" w:firstRowFirstColumn="0" w:firstRowLastColumn="0" w:lastRowFirstColumn="0" w:lastRowLastColumn="0"/>
              <w:rPr>
                <w:sz w:val="22"/>
              </w:rPr>
            </w:pPr>
            <w:r w:rsidRPr="00CF1034">
              <w:rPr>
                <w:sz w:val="22"/>
              </w:rPr>
              <w:t>65</w:t>
            </w:r>
            <w:r w:rsidR="00692C0F" w:rsidRPr="00CF1034">
              <w:rPr>
                <w:sz w:val="22"/>
              </w:rPr>
              <w:t>ms</w:t>
            </w:r>
          </w:p>
        </w:tc>
        <w:tc>
          <w:tcPr>
            <w:tcW w:w="2374" w:type="dxa"/>
          </w:tcPr>
          <w:p w14:paraId="597AB415" w14:textId="778BA516" w:rsidR="00B00BB3" w:rsidRPr="00CF1034" w:rsidRDefault="009F1373">
            <w:pPr>
              <w:cnfStyle w:val="000000000000" w:firstRow="0" w:lastRow="0" w:firstColumn="0" w:lastColumn="0" w:oddVBand="0" w:evenVBand="0" w:oddHBand="0" w:evenHBand="0" w:firstRowFirstColumn="0" w:firstRowLastColumn="0" w:lastRowFirstColumn="0" w:lastRowLastColumn="0"/>
              <w:rPr>
                <w:sz w:val="22"/>
              </w:rPr>
            </w:pPr>
            <w:r w:rsidRPr="00CF1034">
              <w:rPr>
                <w:sz w:val="22"/>
              </w:rPr>
              <w:t>6</w:t>
            </w:r>
            <w:r w:rsidR="00E67132" w:rsidRPr="00CF1034">
              <w:rPr>
                <w:sz w:val="22"/>
              </w:rPr>
              <w:t xml:space="preserve"> steps</w:t>
            </w:r>
          </w:p>
        </w:tc>
      </w:tr>
      <w:tr w:rsidR="00B00BB3" w:rsidRPr="00CF1034" w14:paraId="784ABE3F" w14:textId="77777777" w:rsidTr="00B00BB3">
        <w:tc>
          <w:tcPr>
            <w:cnfStyle w:val="001000000000" w:firstRow="0" w:lastRow="0" w:firstColumn="1" w:lastColumn="0" w:oddVBand="0" w:evenVBand="0" w:oddHBand="0" w:evenHBand="0" w:firstRowFirstColumn="0" w:firstRowLastColumn="0" w:lastRowFirstColumn="0" w:lastRowLastColumn="0"/>
            <w:tcW w:w="2458" w:type="dxa"/>
          </w:tcPr>
          <w:p w14:paraId="11DC1F60" w14:textId="77777777" w:rsidR="00B00BB3" w:rsidRPr="00CF1034" w:rsidRDefault="00B00BB3" w:rsidP="00B00BB3">
            <w:pPr>
              <w:ind w:right="854"/>
              <w:rPr>
                <w:sz w:val="22"/>
              </w:rPr>
            </w:pPr>
          </w:p>
        </w:tc>
        <w:tc>
          <w:tcPr>
            <w:tcW w:w="2365" w:type="dxa"/>
          </w:tcPr>
          <w:p w14:paraId="44AC669D" w14:textId="00F82382" w:rsidR="00B00BB3" w:rsidRPr="00CF1034" w:rsidRDefault="00B00BB3">
            <w:pPr>
              <w:cnfStyle w:val="000000000000" w:firstRow="0" w:lastRow="0" w:firstColumn="0" w:lastColumn="0" w:oddVBand="0" w:evenVBand="0" w:oddHBand="0" w:evenHBand="0" w:firstRowFirstColumn="0" w:firstRowLastColumn="0" w:lastRowFirstColumn="0" w:lastRowLastColumn="0"/>
              <w:rPr>
                <w:sz w:val="22"/>
              </w:rPr>
            </w:pPr>
            <w:r w:rsidRPr="00CF1034">
              <w:rPr>
                <w:sz w:val="22"/>
              </w:rPr>
              <w:t>0.1</w:t>
            </w:r>
          </w:p>
        </w:tc>
        <w:tc>
          <w:tcPr>
            <w:tcW w:w="2365" w:type="dxa"/>
          </w:tcPr>
          <w:p w14:paraId="24E96C7A" w14:textId="26750F9A" w:rsidR="00B00BB3" w:rsidRPr="00CF1034" w:rsidRDefault="00B04ECA">
            <w:pPr>
              <w:cnfStyle w:val="000000000000" w:firstRow="0" w:lastRow="0" w:firstColumn="0" w:lastColumn="0" w:oddVBand="0" w:evenVBand="0" w:oddHBand="0" w:evenHBand="0" w:firstRowFirstColumn="0" w:firstRowLastColumn="0" w:lastRowFirstColumn="0" w:lastRowLastColumn="0"/>
              <w:rPr>
                <w:sz w:val="22"/>
              </w:rPr>
            </w:pPr>
            <w:r w:rsidRPr="00CF1034">
              <w:rPr>
                <w:sz w:val="22"/>
              </w:rPr>
              <w:t>57</w:t>
            </w:r>
            <w:r w:rsidR="00692C0F" w:rsidRPr="00CF1034">
              <w:rPr>
                <w:sz w:val="22"/>
              </w:rPr>
              <w:t>ms</w:t>
            </w:r>
          </w:p>
        </w:tc>
        <w:tc>
          <w:tcPr>
            <w:tcW w:w="2374" w:type="dxa"/>
          </w:tcPr>
          <w:p w14:paraId="29F35D30" w14:textId="280233AE" w:rsidR="00B00BB3" w:rsidRPr="00CF1034" w:rsidRDefault="008C7428">
            <w:pPr>
              <w:cnfStyle w:val="000000000000" w:firstRow="0" w:lastRow="0" w:firstColumn="0" w:lastColumn="0" w:oddVBand="0" w:evenVBand="0" w:oddHBand="0" w:evenHBand="0" w:firstRowFirstColumn="0" w:firstRowLastColumn="0" w:lastRowFirstColumn="0" w:lastRowLastColumn="0"/>
              <w:rPr>
                <w:sz w:val="22"/>
              </w:rPr>
            </w:pPr>
            <w:r w:rsidRPr="00CF1034">
              <w:rPr>
                <w:sz w:val="22"/>
              </w:rPr>
              <w:t>7</w:t>
            </w:r>
            <w:r w:rsidR="00E67132" w:rsidRPr="00CF1034">
              <w:rPr>
                <w:sz w:val="22"/>
              </w:rPr>
              <w:t xml:space="preserve"> steps</w:t>
            </w:r>
          </w:p>
        </w:tc>
      </w:tr>
    </w:tbl>
    <w:p w14:paraId="7BF254C3" w14:textId="598D5AF2" w:rsidR="00924BD0" w:rsidRPr="00CF1034" w:rsidRDefault="00924BD0">
      <w:pPr>
        <w:rPr>
          <w:sz w:val="22"/>
        </w:rPr>
      </w:pPr>
    </w:p>
    <w:p w14:paraId="3A275906" w14:textId="676BB6E5" w:rsidR="002E0687" w:rsidRPr="00CF1034" w:rsidRDefault="00E67132">
      <w:pPr>
        <w:rPr>
          <w:sz w:val="22"/>
        </w:rPr>
      </w:pPr>
      <w:r w:rsidRPr="00CF1034">
        <w:rPr>
          <w:sz w:val="22"/>
        </w:rPr>
        <w:t>The main trend that is investigated here is that as PJOG increases, the number of steps and time it takes to converge</w:t>
      </w:r>
      <w:r w:rsidR="00536362" w:rsidRPr="00CF1034">
        <w:rPr>
          <w:sz w:val="22"/>
        </w:rPr>
        <w:t xml:space="preserve"> also increase</w:t>
      </w:r>
      <w:r w:rsidRPr="00CF1034">
        <w:rPr>
          <w:sz w:val="22"/>
        </w:rPr>
        <w:t xml:space="preserve"> on average. This trend was to be expected, primarily because </w:t>
      </w:r>
      <w:r w:rsidR="00A52FCA" w:rsidRPr="00CF1034">
        <w:rPr>
          <w:sz w:val="22"/>
        </w:rPr>
        <w:t xml:space="preserve">having an agent move </w:t>
      </w:r>
      <w:r w:rsidR="00A52FCA" w:rsidRPr="00CF1034">
        <w:rPr>
          <w:sz w:val="22"/>
        </w:rPr>
        <w:lastRenderedPageBreak/>
        <w:t>against a direction/move that was calculated to be optimal by value or policy iteration in general causes an agent to not be able to reach a target state in the least number of steps possible. This in turn increases the time it takes to reach a goal state.</w:t>
      </w:r>
      <w:r w:rsidR="00692C0F" w:rsidRPr="00CF1034">
        <w:rPr>
          <w:sz w:val="22"/>
        </w:rPr>
        <w:t xml:space="preserve"> </w:t>
      </w:r>
      <w:r w:rsidR="002E0687" w:rsidRPr="00CF1034">
        <w:rPr>
          <w:sz w:val="22"/>
        </w:rPr>
        <w:t>However, I did manage to find one counterexample.</w:t>
      </w:r>
    </w:p>
    <w:p w14:paraId="381ED037" w14:textId="0218A4C1" w:rsidR="00692C0F" w:rsidRPr="00CF1034" w:rsidRDefault="00046E09">
      <w:pPr>
        <w:rPr>
          <w:sz w:val="22"/>
        </w:rPr>
      </w:pPr>
      <w:r w:rsidRPr="00CF1034">
        <w:rPr>
          <w:sz w:val="22"/>
        </w:rPr>
        <w:t>W</w:t>
      </w:r>
      <w:r w:rsidR="002E0687" w:rsidRPr="00CF1034">
        <w:rPr>
          <w:sz w:val="22"/>
        </w:rPr>
        <w:t xml:space="preserve">hen I changed PJOG to 0.9 for policy iteration, an odd trend I noticed was that the average time it took to converge ended up being 22ms, which goes against the </w:t>
      </w:r>
      <w:r w:rsidRPr="00CF1034">
        <w:rPr>
          <w:sz w:val="22"/>
        </w:rPr>
        <w:t xml:space="preserve">increasing PJOG corresponds to increasing convergence time </w:t>
      </w:r>
      <w:r w:rsidR="002E0687" w:rsidRPr="00CF1034">
        <w:rPr>
          <w:sz w:val="22"/>
        </w:rPr>
        <w:t>trend.</w:t>
      </w:r>
      <w:r w:rsidR="00536362" w:rsidRPr="00CF1034">
        <w:rPr>
          <w:sz w:val="22"/>
        </w:rPr>
        <w:t xml:space="preserve"> This basically means that for some of the calculated “optimal” policies</w:t>
      </w:r>
      <w:r w:rsidR="00D270D5" w:rsidRPr="00CF1034">
        <w:rPr>
          <w:sz w:val="22"/>
        </w:rPr>
        <w:t xml:space="preserve"> were actually</w:t>
      </w:r>
      <w:r w:rsidR="00536362" w:rsidRPr="00CF1034">
        <w:rPr>
          <w:sz w:val="22"/>
        </w:rPr>
        <w:t xml:space="preserve"> suboptimal.</w:t>
      </w:r>
      <w:r w:rsidR="002E0687" w:rsidRPr="00CF1034">
        <w:rPr>
          <w:sz w:val="22"/>
        </w:rPr>
        <w:t xml:space="preserve"> </w:t>
      </w:r>
      <w:r w:rsidRPr="00CF1034">
        <w:rPr>
          <w:sz w:val="22"/>
        </w:rPr>
        <w:t xml:space="preserve">For value iteration, however, the trend </w:t>
      </w:r>
      <w:r w:rsidR="00536362" w:rsidRPr="00CF1034">
        <w:rPr>
          <w:sz w:val="22"/>
        </w:rPr>
        <w:t>remained</w:t>
      </w:r>
      <w:r w:rsidRPr="00CF1034">
        <w:rPr>
          <w:sz w:val="22"/>
        </w:rPr>
        <w:t>, as the time ended up increasing to 184ms on average with a larger PJOG.</w:t>
      </w:r>
    </w:p>
    <w:p w14:paraId="6193CD85" w14:textId="5932903F" w:rsidR="00095635" w:rsidRPr="00CF1034" w:rsidRDefault="00046E09">
      <w:pPr>
        <w:rPr>
          <w:sz w:val="22"/>
        </w:rPr>
      </w:pPr>
      <w:r w:rsidRPr="00CF1034">
        <w:rPr>
          <w:sz w:val="22"/>
        </w:rPr>
        <w:t>Also, an interesting observation made</w:t>
      </w:r>
      <w:r w:rsidR="00CB574D" w:rsidRPr="00CF1034">
        <w:rPr>
          <w:sz w:val="22"/>
        </w:rPr>
        <w:t xml:space="preserve"> is how policy iteration technically took longer to converge than value iteration. Typically, this is not the case, as policy iteration usually converges quicker than value iteration. </w:t>
      </w:r>
      <w:r w:rsidR="00EE34FE" w:rsidRPr="00CF1034">
        <w:rPr>
          <w:sz w:val="22"/>
        </w:rPr>
        <w:t xml:space="preserve">Based on the previous result, however, it was observed that a higher PJOG actually led to quicker run times for policy iteration, and vice versa for value iteration. </w:t>
      </w:r>
      <w:r w:rsidR="00D77F9A" w:rsidRPr="00CF1034">
        <w:rPr>
          <w:sz w:val="22"/>
        </w:rPr>
        <w:t>As a result, it seems that policy iteration seems less sensitive to PJOG changes in contrast to value iteration.</w:t>
      </w:r>
      <w:r w:rsidR="004E36A9" w:rsidRPr="00CF1034">
        <w:rPr>
          <w:sz w:val="22"/>
        </w:rPr>
        <w:t xml:space="preserve"> </w:t>
      </w:r>
      <w:r w:rsidR="00A2617E" w:rsidRPr="00CF1034">
        <w:rPr>
          <w:sz w:val="22"/>
        </w:rPr>
        <w:t xml:space="preserve">The number of steps actually decreased with a higher PJOG for policy iteration, but in general the number of low steps can be attributed to the fact that policy iteration focuses on an iterative approach to policy improvement, as opposed to value iteration which extracts one policy value as a time. This results in more steps, especially with suboptimal pathing. </w:t>
      </w:r>
    </w:p>
    <w:p w14:paraId="5546D9C7" w14:textId="5B0DE195" w:rsidR="00776328" w:rsidRPr="00CF1034" w:rsidRDefault="00776328">
      <w:pPr>
        <w:rPr>
          <w:sz w:val="22"/>
        </w:rPr>
      </w:pPr>
      <w:r w:rsidRPr="00CF1034">
        <w:rPr>
          <w:noProof/>
          <w:sz w:val="22"/>
        </w:rPr>
        <w:drawing>
          <wp:anchor distT="0" distB="0" distL="114300" distR="114300" simplePos="0" relativeHeight="251664384" behindDoc="0" locked="0" layoutInCell="1" allowOverlap="1" wp14:anchorId="466B69B3" wp14:editId="61C63B96">
            <wp:simplePos x="0" y="0"/>
            <wp:positionH relativeFrom="column">
              <wp:posOffset>264160</wp:posOffset>
            </wp:positionH>
            <wp:positionV relativeFrom="paragraph">
              <wp:posOffset>21590</wp:posOffset>
            </wp:positionV>
            <wp:extent cx="2582545" cy="2533650"/>
            <wp:effectExtent l="0" t="0" r="825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82545" cy="2533650"/>
                    </a:xfrm>
                    <a:prstGeom prst="rect">
                      <a:avLst/>
                    </a:prstGeom>
                  </pic:spPr>
                </pic:pic>
              </a:graphicData>
            </a:graphic>
            <wp14:sizeRelH relativeFrom="margin">
              <wp14:pctWidth>0</wp14:pctWidth>
            </wp14:sizeRelH>
            <wp14:sizeRelV relativeFrom="margin">
              <wp14:pctHeight>0</wp14:pctHeight>
            </wp14:sizeRelV>
          </wp:anchor>
        </w:drawing>
      </w:r>
      <w:r w:rsidRPr="00CF1034">
        <w:rPr>
          <w:noProof/>
          <w:sz w:val="22"/>
        </w:rPr>
        <w:drawing>
          <wp:anchor distT="0" distB="0" distL="114300" distR="114300" simplePos="0" relativeHeight="251665408" behindDoc="0" locked="0" layoutInCell="1" allowOverlap="1" wp14:anchorId="4DCBAB67" wp14:editId="587EF303">
            <wp:simplePos x="0" y="0"/>
            <wp:positionH relativeFrom="page">
              <wp:posOffset>4177665</wp:posOffset>
            </wp:positionH>
            <wp:positionV relativeFrom="paragraph">
              <wp:posOffset>12065</wp:posOffset>
            </wp:positionV>
            <wp:extent cx="2531110" cy="2533650"/>
            <wp:effectExtent l="0" t="0" r="254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31110" cy="2533650"/>
                    </a:xfrm>
                    <a:prstGeom prst="rect">
                      <a:avLst/>
                    </a:prstGeom>
                  </pic:spPr>
                </pic:pic>
              </a:graphicData>
            </a:graphic>
            <wp14:sizeRelH relativeFrom="margin">
              <wp14:pctWidth>0</wp14:pctWidth>
            </wp14:sizeRelH>
            <wp14:sizeRelV relativeFrom="margin">
              <wp14:pctHeight>0</wp14:pctHeight>
            </wp14:sizeRelV>
          </wp:anchor>
        </w:drawing>
      </w:r>
    </w:p>
    <w:p w14:paraId="7A1219F5" w14:textId="2126D822" w:rsidR="00776328" w:rsidRPr="00CF1034" w:rsidRDefault="00776328">
      <w:pPr>
        <w:rPr>
          <w:sz w:val="22"/>
        </w:rPr>
      </w:pPr>
    </w:p>
    <w:p w14:paraId="39C4F5E5" w14:textId="541A2177" w:rsidR="00776328" w:rsidRPr="00CF1034" w:rsidRDefault="00776328">
      <w:pPr>
        <w:rPr>
          <w:sz w:val="22"/>
        </w:rPr>
      </w:pPr>
    </w:p>
    <w:p w14:paraId="0982B2D1" w14:textId="77777777" w:rsidR="00776328" w:rsidRPr="00CF1034" w:rsidRDefault="00776328">
      <w:pPr>
        <w:rPr>
          <w:sz w:val="22"/>
        </w:rPr>
      </w:pPr>
    </w:p>
    <w:p w14:paraId="047C2F6F" w14:textId="3AB9416E" w:rsidR="00776328" w:rsidRPr="00CF1034" w:rsidRDefault="00776328">
      <w:pPr>
        <w:rPr>
          <w:sz w:val="22"/>
        </w:rPr>
      </w:pPr>
    </w:p>
    <w:p w14:paraId="700FEB61" w14:textId="3989B9A4" w:rsidR="00776328" w:rsidRPr="00CF1034" w:rsidRDefault="00776328">
      <w:pPr>
        <w:rPr>
          <w:sz w:val="22"/>
        </w:rPr>
      </w:pPr>
    </w:p>
    <w:p w14:paraId="58E98CCD" w14:textId="08FADEFE" w:rsidR="00A2617E" w:rsidRPr="00CF1034" w:rsidRDefault="00A2617E">
      <w:pPr>
        <w:rPr>
          <w:sz w:val="22"/>
        </w:rPr>
      </w:pPr>
    </w:p>
    <w:p w14:paraId="2A4B3639" w14:textId="6530A62B" w:rsidR="00095635" w:rsidRPr="00CF1034" w:rsidRDefault="00776328" w:rsidP="00F85AA8">
      <w:pPr>
        <w:ind w:left="720"/>
        <w:rPr>
          <w:sz w:val="22"/>
        </w:rPr>
      </w:pPr>
      <w:r w:rsidRPr="00CF1034">
        <w:rPr>
          <w:sz w:val="22"/>
        </w:rPr>
        <w:t>`</w:t>
      </w:r>
      <w:r w:rsidRPr="00CF1034">
        <w:rPr>
          <w:sz w:val="22"/>
        </w:rPr>
        <w:tab/>
        <w:t xml:space="preserve">      </w:t>
      </w:r>
      <w:r w:rsidR="00A5176D">
        <w:rPr>
          <w:sz w:val="22"/>
        </w:rPr>
        <w:t xml:space="preserve">  </w:t>
      </w:r>
      <w:r w:rsidR="00F85AA8">
        <w:rPr>
          <w:sz w:val="22"/>
        </w:rPr>
        <w:t xml:space="preserve">   </w:t>
      </w:r>
      <w:r w:rsidR="00095635" w:rsidRPr="00CF1034">
        <w:rPr>
          <w:sz w:val="22"/>
        </w:rPr>
        <w:t>PJOG: 0.</w:t>
      </w:r>
      <w:r w:rsidR="00536362" w:rsidRPr="00CF1034">
        <w:rPr>
          <w:sz w:val="22"/>
        </w:rPr>
        <w:t>9</w:t>
      </w:r>
      <w:r w:rsidRPr="00CF1034">
        <w:rPr>
          <w:sz w:val="22"/>
        </w:rPr>
        <w:t xml:space="preserve"> (Policy Iteration)</w:t>
      </w:r>
      <w:r w:rsidR="00095635" w:rsidRPr="00CF1034">
        <w:rPr>
          <w:sz w:val="22"/>
        </w:rPr>
        <w:tab/>
      </w:r>
      <w:r w:rsidR="00095635" w:rsidRPr="00CF1034">
        <w:rPr>
          <w:sz w:val="22"/>
        </w:rPr>
        <w:tab/>
      </w:r>
      <w:r w:rsidR="00095635" w:rsidRPr="00CF1034">
        <w:rPr>
          <w:sz w:val="22"/>
        </w:rPr>
        <w:tab/>
      </w:r>
      <w:r w:rsidRPr="00CF1034">
        <w:rPr>
          <w:sz w:val="22"/>
        </w:rPr>
        <w:t xml:space="preserve">    </w:t>
      </w:r>
      <w:r w:rsidR="00A5176D">
        <w:rPr>
          <w:sz w:val="22"/>
        </w:rPr>
        <w:tab/>
      </w:r>
      <w:r w:rsidRPr="00CF1034">
        <w:rPr>
          <w:sz w:val="22"/>
        </w:rPr>
        <w:t xml:space="preserve"> </w:t>
      </w:r>
      <w:r w:rsidR="00095635" w:rsidRPr="00CF1034">
        <w:rPr>
          <w:sz w:val="22"/>
        </w:rPr>
        <w:t>PJOG: 0.</w:t>
      </w:r>
      <w:r w:rsidR="00536362" w:rsidRPr="00CF1034">
        <w:rPr>
          <w:sz w:val="22"/>
        </w:rPr>
        <w:t>3</w:t>
      </w:r>
      <w:r w:rsidRPr="00CF1034">
        <w:rPr>
          <w:sz w:val="22"/>
        </w:rPr>
        <w:t xml:space="preserve"> (Policy Iteration)</w:t>
      </w:r>
    </w:p>
    <w:p w14:paraId="3C7BE6D3" w14:textId="1A3FCE01" w:rsidR="00AE7914" w:rsidRPr="00CF1034" w:rsidRDefault="00095635">
      <w:pPr>
        <w:rPr>
          <w:sz w:val="22"/>
        </w:rPr>
      </w:pPr>
      <w:r w:rsidRPr="00CF1034">
        <w:rPr>
          <w:sz w:val="22"/>
        </w:rPr>
        <w:t xml:space="preserve">Lastly, since the scale for this problem is quite small, </w:t>
      </w:r>
      <w:r w:rsidR="00AE7914" w:rsidRPr="00CF1034">
        <w:rPr>
          <w:sz w:val="22"/>
        </w:rPr>
        <w:t>we should expect there to be some varying results with some similar trends when conducting the same analysis on our 2</w:t>
      </w:r>
      <w:r w:rsidR="00AE7914" w:rsidRPr="00CF1034">
        <w:rPr>
          <w:sz w:val="22"/>
          <w:vertAlign w:val="superscript"/>
        </w:rPr>
        <w:t>nd</w:t>
      </w:r>
      <w:r w:rsidR="00AE7914" w:rsidRPr="00CF1034">
        <w:rPr>
          <w:sz w:val="22"/>
        </w:rPr>
        <w:t xml:space="preserve"> problem, which has 45x45 states in contrast to 10x10 states.</w:t>
      </w:r>
    </w:p>
    <w:p w14:paraId="17351E9E" w14:textId="2CE89653" w:rsidR="00A342CD" w:rsidRPr="00CF1034" w:rsidRDefault="00E015BC" w:rsidP="00A342CD">
      <w:pPr>
        <w:pStyle w:val="Heading2"/>
        <w:rPr>
          <w:sz w:val="24"/>
        </w:rPr>
      </w:pPr>
      <w:r w:rsidRPr="00CF1034">
        <w:rPr>
          <w:sz w:val="24"/>
        </w:rPr>
        <w:lastRenderedPageBreak/>
        <w:t>World War Z City Shelter Problem (45 x 45)</w:t>
      </w:r>
    </w:p>
    <w:p w14:paraId="2B289DEC" w14:textId="6BC346B2" w:rsidR="00A342CD" w:rsidRPr="00CF1034" w:rsidRDefault="00A342CD">
      <w:pPr>
        <w:rPr>
          <w:sz w:val="22"/>
        </w:rPr>
      </w:pPr>
      <w:r w:rsidRPr="00CF1034">
        <w:rPr>
          <w:sz w:val="22"/>
        </w:rPr>
        <w:t>A similar table is provided for analysis on the “World War Z city shelter problem”, which is a 45x45 maze world and has a significantly larger number of states compared to the Amazon warehouse problem. Using the trends and questions from the previous question, an analysis is conducted on the results received.</w:t>
      </w:r>
    </w:p>
    <w:tbl>
      <w:tblPr>
        <w:tblStyle w:val="ReportTable"/>
        <w:tblW w:w="0" w:type="auto"/>
        <w:tblLook w:val="04A0" w:firstRow="1" w:lastRow="0" w:firstColumn="1" w:lastColumn="0" w:noHBand="0" w:noVBand="1"/>
      </w:tblPr>
      <w:tblGrid>
        <w:gridCol w:w="2458"/>
        <w:gridCol w:w="2365"/>
        <w:gridCol w:w="2365"/>
        <w:gridCol w:w="2374"/>
      </w:tblGrid>
      <w:tr w:rsidR="004E36A9" w:rsidRPr="00CF1034" w14:paraId="1AB1B8F0" w14:textId="77777777" w:rsidTr="005C5A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8" w:type="dxa"/>
          </w:tcPr>
          <w:p w14:paraId="5C534D6B" w14:textId="77777777" w:rsidR="004E36A9" w:rsidRPr="00CF1034" w:rsidRDefault="004E36A9" w:rsidP="005C5ABC">
            <w:pPr>
              <w:ind w:right="1124"/>
              <w:jc w:val="left"/>
              <w:rPr>
                <w:sz w:val="28"/>
              </w:rPr>
            </w:pPr>
            <w:r w:rsidRPr="00CF1034">
              <w:rPr>
                <w:sz w:val="28"/>
              </w:rPr>
              <w:t>Algorithm</w:t>
            </w:r>
          </w:p>
        </w:tc>
        <w:tc>
          <w:tcPr>
            <w:tcW w:w="2365" w:type="dxa"/>
          </w:tcPr>
          <w:p w14:paraId="02CDE5FB" w14:textId="77777777" w:rsidR="004E36A9" w:rsidRPr="00CF1034" w:rsidRDefault="004E36A9" w:rsidP="005C5ABC">
            <w:pPr>
              <w:cnfStyle w:val="100000000000" w:firstRow="1" w:lastRow="0" w:firstColumn="0" w:lastColumn="0" w:oddVBand="0" w:evenVBand="0" w:oddHBand="0" w:evenHBand="0" w:firstRowFirstColumn="0" w:firstRowLastColumn="0" w:lastRowFirstColumn="0" w:lastRowLastColumn="0"/>
              <w:rPr>
                <w:sz w:val="28"/>
              </w:rPr>
            </w:pPr>
            <w:r w:rsidRPr="00CF1034">
              <w:rPr>
                <w:sz w:val="28"/>
              </w:rPr>
              <w:t>PJOG</w:t>
            </w:r>
          </w:p>
        </w:tc>
        <w:tc>
          <w:tcPr>
            <w:tcW w:w="2365" w:type="dxa"/>
          </w:tcPr>
          <w:p w14:paraId="2FFC7513" w14:textId="77777777" w:rsidR="004E36A9" w:rsidRPr="00CF1034" w:rsidRDefault="004E36A9" w:rsidP="005C5ABC">
            <w:pPr>
              <w:cnfStyle w:val="100000000000" w:firstRow="1" w:lastRow="0" w:firstColumn="0" w:lastColumn="0" w:oddVBand="0" w:evenVBand="0" w:oddHBand="0" w:evenHBand="0" w:firstRowFirstColumn="0" w:firstRowLastColumn="0" w:lastRowFirstColumn="0" w:lastRowLastColumn="0"/>
              <w:rPr>
                <w:sz w:val="28"/>
              </w:rPr>
            </w:pPr>
            <w:r w:rsidRPr="00CF1034">
              <w:rPr>
                <w:sz w:val="28"/>
              </w:rPr>
              <w:t>Total Time</w:t>
            </w:r>
          </w:p>
        </w:tc>
        <w:tc>
          <w:tcPr>
            <w:tcW w:w="2374" w:type="dxa"/>
          </w:tcPr>
          <w:p w14:paraId="032417CD" w14:textId="77777777" w:rsidR="004E36A9" w:rsidRPr="00CF1034" w:rsidRDefault="004E36A9" w:rsidP="005C5ABC">
            <w:pPr>
              <w:cnfStyle w:val="100000000000" w:firstRow="1" w:lastRow="0" w:firstColumn="0" w:lastColumn="0" w:oddVBand="0" w:evenVBand="0" w:oddHBand="0" w:evenHBand="0" w:firstRowFirstColumn="0" w:firstRowLastColumn="0" w:lastRowFirstColumn="0" w:lastRowLastColumn="0"/>
              <w:rPr>
                <w:sz w:val="28"/>
              </w:rPr>
            </w:pPr>
            <w:r w:rsidRPr="00CF1034">
              <w:rPr>
                <w:sz w:val="28"/>
              </w:rPr>
              <w:t>Iterations</w:t>
            </w:r>
          </w:p>
        </w:tc>
      </w:tr>
      <w:tr w:rsidR="004E36A9" w:rsidRPr="00CF1034" w14:paraId="2006E6B7" w14:textId="77777777" w:rsidTr="005C5ABC">
        <w:tc>
          <w:tcPr>
            <w:cnfStyle w:val="001000000000" w:firstRow="0" w:lastRow="0" w:firstColumn="1" w:lastColumn="0" w:oddVBand="0" w:evenVBand="0" w:oddHBand="0" w:evenHBand="0" w:firstRowFirstColumn="0" w:firstRowLastColumn="0" w:lastRowFirstColumn="0" w:lastRowLastColumn="0"/>
            <w:tcW w:w="2458" w:type="dxa"/>
          </w:tcPr>
          <w:p w14:paraId="2F10A223" w14:textId="77777777" w:rsidR="004E36A9" w:rsidRPr="00CF1034" w:rsidRDefault="004E36A9" w:rsidP="005C5ABC">
            <w:pPr>
              <w:ind w:right="854"/>
              <w:jc w:val="left"/>
              <w:rPr>
                <w:sz w:val="22"/>
              </w:rPr>
            </w:pPr>
            <w:r w:rsidRPr="00CF1034">
              <w:rPr>
                <w:sz w:val="22"/>
              </w:rPr>
              <w:t>Value Iteration</w:t>
            </w:r>
          </w:p>
        </w:tc>
        <w:tc>
          <w:tcPr>
            <w:tcW w:w="2365" w:type="dxa"/>
          </w:tcPr>
          <w:p w14:paraId="2C28E61E" w14:textId="77777777" w:rsidR="004E36A9" w:rsidRPr="00CF1034" w:rsidRDefault="004E36A9" w:rsidP="005C5ABC">
            <w:pPr>
              <w:cnfStyle w:val="000000000000" w:firstRow="0" w:lastRow="0" w:firstColumn="0" w:lastColumn="0" w:oddVBand="0" w:evenVBand="0" w:oddHBand="0" w:evenHBand="0" w:firstRowFirstColumn="0" w:firstRowLastColumn="0" w:lastRowFirstColumn="0" w:lastRowLastColumn="0"/>
              <w:rPr>
                <w:b/>
                <w:sz w:val="22"/>
              </w:rPr>
            </w:pPr>
            <w:r w:rsidRPr="00CF1034">
              <w:rPr>
                <w:b/>
                <w:sz w:val="22"/>
              </w:rPr>
              <w:t>PJOG</w:t>
            </w:r>
          </w:p>
        </w:tc>
        <w:tc>
          <w:tcPr>
            <w:tcW w:w="2365" w:type="dxa"/>
          </w:tcPr>
          <w:p w14:paraId="3810D8BA" w14:textId="77777777" w:rsidR="004E36A9" w:rsidRPr="00CF1034" w:rsidRDefault="004E36A9" w:rsidP="005C5ABC">
            <w:pPr>
              <w:cnfStyle w:val="000000000000" w:firstRow="0" w:lastRow="0" w:firstColumn="0" w:lastColumn="0" w:oddVBand="0" w:evenVBand="0" w:oddHBand="0" w:evenHBand="0" w:firstRowFirstColumn="0" w:firstRowLastColumn="0" w:lastRowFirstColumn="0" w:lastRowLastColumn="0"/>
              <w:rPr>
                <w:b/>
                <w:sz w:val="22"/>
              </w:rPr>
            </w:pPr>
            <w:r w:rsidRPr="00CF1034">
              <w:rPr>
                <w:b/>
                <w:sz w:val="22"/>
              </w:rPr>
              <w:t>Milliseconds</w:t>
            </w:r>
          </w:p>
        </w:tc>
        <w:tc>
          <w:tcPr>
            <w:tcW w:w="2374" w:type="dxa"/>
          </w:tcPr>
          <w:p w14:paraId="79572A83" w14:textId="77777777" w:rsidR="004E36A9" w:rsidRPr="00CF1034" w:rsidRDefault="004E36A9" w:rsidP="005C5ABC">
            <w:pPr>
              <w:cnfStyle w:val="000000000000" w:firstRow="0" w:lastRow="0" w:firstColumn="0" w:lastColumn="0" w:oddVBand="0" w:evenVBand="0" w:oddHBand="0" w:evenHBand="0" w:firstRowFirstColumn="0" w:firstRowLastColumn="0" w:lastRowFirstColumn="0" w:lastRowLastColumn="0"/>
              <w:rPr>
                <w:b/>
                <w:sz w:val="22"/>
              </w:rPr>
            </w:pPr>
            <w:r w:rsidRPr="00CF1034">
              <w:rPr>
                <w:b/>
                <w:sz w:val="22"/>
              </w:rPr>
              <w:t>Steps</w:t>
            </w:r>
          </w:p>
        </w:tc>
      </w:tr>
      <w:tr w:rsidR="004E36A9" w:rsidRPr="00CF1034" w14:paraId="06D5CC08" w14:textId="77777777" w:rsidTr="005C5ABC">
        <w:tc>
          <w:tcPr>
            <w:cnfStyle w:val="001000000000" w:firstRow="0" w:lastRow="0" w:firstColumn="1" w:lastColumn="0" w:oddVBand="0" w:evenVBand="0" w:oddHBand="0" w:evenHBand="0" w:firstRowFirstColumn="0" w:firstRowLastColumn="0" w:lastRowFirstColumn="0" w:lastRowLastColumn="0"/>
            <w:tcW w:w="2458" w:type="dxa"/>
          </w:tcPr>
          <w:p w14:paraId="43CDCF86" w14:textId="77777777" w:rsidR="004E36A9" w:rsidRPr="00CF1034" w:rsidRDefault="004E36A9" w:rsidP="005C5ABC">
            <w:pPr>
              <w:ind w:right="854"/>
              <w:jc w:val="left"/>
              <w:rPr>
                <w:sz w:val="22"/>
              </w:rPr>
            </w:pPr>
          </w:p>
        </w:tc>
        <w:tc>
          <w:tcPr>
            <w:tcW w:w="2365" w:type="dxa"/>
          </w:tcPr>
          <w:p w14:paraId="499F27BD" w14:textId="77777777" w:rsidR="004E36A9" w:rsidRPr="00CF1034" w:rsidRDefault="004E36A9" w:rsidP="005C5ABC">
            <w:pPr>
              <w:cnfStyle w:val="000000000000" w:firstRow="0" w:lastRow="0" w:firstColumn="0" w:lastColumn="0" w:oddVBand="0" w:evenVBand="0" w:oddHBand="0" w:evenHBand="0" w:firstRowFirstColumn="0" w:firstRowLastColumn="0" w:lastRowFirstColumn="0" w:lastRowLastColumn="0"/>
              <w:rPr>
                <w:sz w:val="22"/>
              </w:rPr>
            </w:pPr>
            <w:r w:rsidRPr="00CF1034">
              <w:rPr>
                <w:sz w:val="22"/>
              </w:rPr>
              <w:t>0.3</w:t>
            </w:r>
          </w:p>
        </w:tc>
        <w:tc>
          <w:tcPr>
            <w:tcW w:w="2365" w:type="dxa"/>
          </w:tcPr>
          <w:p w14:paraId="79C45240" w14:textId="67F3D8DB" w:rsidR="004E36A9" w:rsidRPr="00CF1034" w:rsidRDefault="00891504" w:rsidP="005C5ABC">
            <w:pPr>
              <w:cnfStyle w:val="000000000000" w:firstRow="0" w:lastRow="0" w:firstColumn="0" w:lastColumn="0" w:oddVBand="0" w:evenVBand="0" w:oddHBand="0" w:evenHBand="0" w:firstRowFirstColumn="0" w:firstRowLastColumn="0" w:lastRowFirstColumn="0" w:lastRowLastColumn="0"/>
              <w:rPr>
                <w:sz w:val="22"/>
              </w:rPr>
            </w:pPr>
            <w:r w:rsidRPr="00CF1034">
              <w:rPr>
                <w:sz w:val="22"/>
              </w:rPr>
              <w:t>4164</w:t>
            </w:r>
            <w:r w:rsidR="004E36A9" w:rsidRPr="00CF1034">
              <w:rPr>
                <w:sz w:val="22"/>
              </w:rPr>
              <w:t>ms</w:t>
            </w:r>
          </w:p>
        </w:tc>
        <w:tc>
          <w:tcPr>
            <w:tcW w:w="2374" w:type="dxa"/>
          </w:tcPr>
          <w:p w14:paraId="7B946439" w14:textId="0A610963" w:rsidR="004E36A9" w:rsidRPr="00CF1034" w:rsidRDefault="00891504" w:rsidP="005C5ABC">
            <w:pPr>
              <w:cnfStyle w:val="000000000000" w:firstRow="0" w:lastRow="0" w:firstColumn="0" w:lastColumn="0" w:oddVBand="0" w:evenVBand="0" w:oddHBand="0" w:evenHBand="0" w:firstRowFirstColumn="0" w:firstRowLastColumn="0" w:lastRowFirstColumn="0" w:lastRowLastColumn="0"/>
              <w:rPr>
                <w:sz w:val="22"/>
              </w:rPr>
            </w:pPr>
            <w:r w:rsidRPr="00CF1034">
              <w:rPr>
                <w:sz w:val="22"/>
              </w:rPr>
              <w:t>168</w:t>
            </w:r>
            <w:r w:rsidR="004E36A9" w:rsidRPr="00CF1034">
              <w:rPr>
                <w:sz w:val="22"/>
              </w:rPr>
              <w:t xml:space="preserve"> steps</w:t>
            </w:r>
          </w:p>
        </w:tc>
      </w:tr>
      <w:tr w:rsidR="004E36A9" w:rsidRPr="00CF1034" w14:paraId="2E6369A9" w14:textId="77777777" w:rsidTr="005C5ABC">
        <w:tc>
          <w:tcPr>
            <w:cnfStyle w:val="001000000000" w:firstRow="0" w:lastRow="0" w:firstColumn="1" w:lastColumn="0" w:oddVBand="0" w:evenVBand="0" w:oddHBand="0" w:evenHBand="0" w:firstRowFirstColumn="0" w:firstRowLastColumn="0" w:lastRowFirstColumn="0" w:lastRowLastColumn="0"/>
            <w:tcW w:w="2458" w:type="dxa"/>
          </w:tcPr>
          <w:p w14:paraId="530102FB" w14:textId="77777777" w:rsidR="004E36A9" w:rsidRPr="00CF1034" w:rsidRDefault="004E36A9" w:rsidP="005C5ABC">
            <w:pPr>
              <w:ind w:right="854"/>
              <w:jc w:val="left"/>
              <w:rPr>
                <w:sz w:val="22"/>
              </w:rPr>
            </w:pPr>
          </w:p>
        </w:tc>
        <w:tc>
          <w:tcPr>
            <w:tcW w:w="2365" w:type="dxa"/>
          </w:tcPr>
          <w:p w14:paraId="68DC3A3D" w14:textId="77777777" w:rsidR="004E36A9" w:rsidRPr="00CF1034" w:rsidRDefault="004E36A9" w:rsidP="005C5ABC">
            <w:pPr>
              <w:cnfStyle w:val="000000000000" w:firstRow="0" w:lastRow="0" w:firstColumn="0" w:lastColumn="0" w:oddVBand="0" w:evenVBand="0" w:oddHBand="0" w:evenHBand="0" w:firstRowFirstColumn="0" w:firstRowLastColumn="0" w:lastRowFirstColumn="0" w:lastRowLastColumn="0"/>
              <w:rPr>
                <w:sz w:val="22"/>
              </w:rPr>
            </w:pPr>
            <w:r w:rsidRPr="00CF1034">
              <w:rPr>
                <w:sz w:val="22"/>
              </w:rPr>
              <w:t>0.2</w:t>
            </w:r>
          </w:p>
        </w:tc>
        <w:tc>
          <w:tcPr>
            <w:tcW w:w="2365" w:type="dxa"/>
          </w:tcPr>
          <w:p w14:paraId="63B314F1" w14:textId="2FEA3EE8" w:rsidR="004E36A9" w:rsidRPr="00CF1034" w:rsidRDefault="00A2617E" w:rsidP="005C5ABC">
            <w:pPr>
              <w:cnfStyle w:val="000000000000" w:firstRow="0" w:lastRow="0" w:firstColumn="0" w:lastColumn="0" w:oddVBand="0" w:evenVBand="0" w:oddHBand="0" w:evenHBand="0" w:firstRowFirstColumn="0" w:firstRowLastColumn="0" w:lastRowFirstColumn="0" w:lastRowLastColumn="0"/>
              <w:rPr>
                <w:sz w:val="22"/>
              </w:rPr>
            </w:pPr>
            <w:r w:rsidRPr="00CF1034">
              <w:rPr>
                <w:sz w:val="22"/>
              </w:rPr>
              <w:t>30</w:t>
            </w:r>
            <w:r w:rsidR="000F17DB" w:rsidRPr="00CF1034">
              <w:rPr>
                <w:sz w:val="22"/>
              </w:rPr>
              <w:t>3</w:t>
            </w:r>
            <w:r w:rsidRPr="00CF1034">
              <w:rPr>
                <w:sz w:val="22"/>
              </w:rPr>
              <w:t>5ms</w:t>
            </w:r>
          </w:p>
        </w:tc>
        <w:tc>
          <w:tcPr>
            <w:tcW w:w="2374" w:type="dxa"/>
          </w:tcPr>
          <w:p w14:paraId="68375922" w14:textId="1214FEAA" w:rsidR="004E36A9" w:rsidRPr="00CF1034" w:rsidRDefault="00A2617E" w:rsidP="005C5ABC">
            <w:pPr>
              <w:cnfStyle w:val="000000000000" w:firstRow="0" w:lastRow="0" w:firstColumn="0" w:lastColumn="0" w:oddVBand="0" w:evenVBand="0" w:oddHBand="0" w:evenHBand="0" w:firstRowFirstColumn="0" w:firstRowLastColumn="0" w:lastRowFirstColumn="0" w:lastRowLastColumn="0"/>
              <w:rPr>
                <w:sz w:val="22"/>
              </w:rPr>
            </w:pPr>
            <w:r w:rsidRPr="00CF1034">
              <w:rPr>
                <w:sz w:val="22"/>
              </w:rPr>
              <w:t>121</w:t>
            </w:r>
            <w:r w:rsidR="004E36A9" w:rsidRPr="00CF1034">
              <w:rPr>
                <w:sz w:val="22"/>
              </w:rPr>
              <w:t xml:space="preserve"> steps</w:t>
            </w:r>
          </w:p>
        </w:tc>
      </w:tr>
      <w:tr w:rsidR="004E36A9" w:rsidRPr="00CF1034" w14:paraId="239B1255" w14:textId="77777777" w:rsidTr="005C5ABC">
        <w:tc>
          <w:tcPr>
            <w:cnfStyle w:val="001000000000" w:firstRow="0" w:lastRow="0" w:firstColumn="1" w:lastColumn="0" w:oddVBand="0" w:evenVBand="0" w:oddHBand="0" w:evenHBand="0" w:firstRowFirstColumn="0" w:firstRowLastColumn="0" w:lastRowFirstColumn="0" w:lastRowLastColumn="0"/>
            <w:tcW w:w="2458" w:type="dxa"/>
          </w:tcPr>
          <w:p w14:paraId="36D938FC" w14:textId="77777777" w:rsidR="004E36A9" w:rsidRPr="00CF1034" w:rsidRDefault="004E36A9" w:rsidP="005C5ABC">
            <w:pPr>
              <w:ind w:right="854"/>
              <w:rPr>
                <w:sz w:val="22"/>
              </w:rPr>
            </w:pPr>
          </w:p>
        </w:tc>
        <w:tc>
          <w:tcPr>
            <w:tcW w:w="2365" w:type="dxa"/>
          </w:tcPr>
          <w:p w14:paraId="466BE50D" w14:textId="77777777" w:rsidR="004E36A9" w:rsidRPr="00CF1034" w:rsidRDefault="004E36A9" w:rsidP="005C5ABC">
            <w:pPr>
              <w:cnfStyle w:val="000000000000" w:firstRow="0" w:lastRow="0" w:firstColumn="0" w:lastColumn="0" w:oddVBand="0" w:evenVBand="0" w:oddHBand="0" w:evenHBand="0" w:firstRowFirstColumn="0" w:firstRowLastColumn="0" w:lastRowFirstColumn="0" w:lastRowLastColumn="0"/>
              <w:rPr>
                <w:sz w:val="22"/>
              </w:rPr>
            </w:pPr>
            <w:r w:rsidRPr="00CF1034">
              <w:rPr>
                <w:sz w:val="22"/>
              </w:rPr>
              <w:t>0.1</w:t>
            </w:r>
          </w:p>
        </w:tc>
        <w:tc>
          <w:tcPr>
            <w:tcW w:w="2365" w:type="dxa"/>
          </w:tcPr>
          <w:p w14:paraId="343F04D5" w14:textId="5378A3B6" w:rsidR="004E36A9" w:rsidRPr="00CF1034" w:rsidRDefault="00CA617D" w:rsidP="005C5ABC">
            <w:pPr>
              <w:cnfStyle w:val="000000000000" w:firstRow="0" w:lastRow="0" w:firstColumn="0" w:lastColumn="0" w:oddVBand="0" w:evenVBand="0" w:oddHBand="0" w:evenHBand="0" w:firstRowFirstColumn="0" w:firstRowLastColumn="0" w:lastRowFirstColumn="0" w:lastRowLastColumn="0"/>
              <w:rPr>
                <w:sz w:val="22"/>
              </w:rPr>
            </w:pPr>
            <w:r w:rsidRPr="00CF1034">
              <w:rPr>
                <w:sz w:val="22"/>
              </w:rPr>
              <w:t>2142</w:t>
            </w:r>
            <w:r w:rsidR="004E36A9" w:rsidRPr="00CF1034">
              <w:rPr>
                <w:sz w:val="22"/>
              </w:rPr>
              <w:t>ms</w:t>
            </w:r>
          </w:p>
        </w:tc>
        <w:tc>
          <w:tcPr>
            <w:tcW w:w="2374" w:type="dxa"/>
          </w:tcPr>
          <w:p w14:paraId="70A92270" w14:textId="0EAFDA93" w:rsidR="004E36A9" w:rsidRPr="00CF1034" w:rsidRDefault="00CA617D" w:rsidP="005C5ABC">
            <w:pPr>
              <w:cnfStyle w:val="000000000000" w:firstRow="0" w:lastRow="0" w:firstColumn="0" w:lastColumn="0" w:oddVBand="0" w:evenVBand="0" w:oddHBand="0" w:evenHBand="0" w:firstRowFirstColumn="0" w:firstRowLastColumn="0" w:lastRowFirstColumn="0" w:lastRowLastColumn="0"/>
              <w:rPr>
                <w:sz w:val="22"/>
              </w:rPr>
            </w:pPr>
            <w:r w:rsidRPr="00CF1034">
              <w:rPr>
                <w:sz w:val="22"/>
              </w:rPr>
              <w:t>89</w:t>
            </w:r>
            <w:r w:rsidR="00F14C1B" w:rsidRPr="00CF1034">
              <w:rPr>
                <w:sz w:val="22"/>
              </w:rPr>
              <w:t xml:space="preserve"> </w:t>
            </w:r>
            <w:r w:rsidR="004E36A9" w:rsidRPr="00CF1034">
              <w:rPr>
                <w:sz w:val="22"/>
              </w:rPr>
              <w:t>steps</w:t>
            </w:r>
          </w:p>
        </w:tc>
      </w:tr>
      <w:tr w:rsidR="004E36A9" w:rsidRPr="00CF1034" w14:paraId="698C9E7F" w14:textId="77777777" w:rsidTr="005C5ABC">
        <w:tc>
          <w:tcPr>
            <w:cnfStyle w:val="001000000000" w:firstRow="0" w:lastRow="0" w:firstColumn="1" w:lastColumn="0" w:oddVBand="0" w:evenVBand="0" w:oddHBand="0" w:evenHBand="0" w:firstRowFirstColumn="0" w:firstRowLastColumn="0" w:lastRowFirstColumn="0" w:lastRowLastColumn="0"/>
            <w:tcW w:w="2458" w:type="dxa"/>
          </w:tcPr>
          <w:p w14:paraId="0F1B133C" w14:textId="77777777" w:rsidR="004E36A9" w:rsidRPr="00CF1034" w:rsidRDefault="004E36A9" w:rsidP="005C5ABC">
            <w:pPr>
              <w:ind w:right="1454"/>
              <w:jc w:val="left"/>
              <w:rPr>
                <w:sz w:val="22"/>
              </w:rPr>
            </w:pPr>
            <w:r w:rsidRPr="00CF1034">
              <w:rPr>
                <w:sz w:val="22"/>
              </w:rPr>
              <w:t>Policy Iteration</w:t>
            </w:r>
          </w:p>
        </w:tc>
        <w:tc>
          <w:tcPr>
            <w:tcW w:w="2365" w:type="dxa"/>
          </w:tcPr>
          <w:p w14:paraId="1CBD9BCC" w14:textId="77777777" w:rsidR="004E36A9" w:rsidRPr="00CF1034" w:rsidRDefault="004E36A9" w:rsidP="005C5ABC">
            <w:pPr>
              <w:cnfStyle w:val="000000000000" w:firstRow="0" w:lastRow="0" w:firstColumn="0" w:lastColumn="0" w:oddVBand="0" w:evenVBand="0" w:oddHBand="0" w:evenHBand="0" w:firstRowFirstColumn="0" w:firstRowLastColumn="0" w:lastRowFirstColumn="0" w:lastRowLastColumn="0"/>
              <w:rPr>
                <w:b/>
                <w:sz w:val="22"/>
              </w:rPr>
            </w:pPr>
            <w:r w:rsidRPr="00CF1034">
              <w:rPr>
                <w:b/>
                <w:sz w:val="22"/>
              </w:rPr>
              <w:t>PJOG</w:t>
            </w:r>
          </w:p>
        </w:tc>
        <w:tc>
          <w:tcPr>
            <w:tcW w:w="2365" w:type="dxa"/>
          </w:tcPr>
          <w:p w14:paraId="310EA106" w14:textId="77777777" w:rsidR="004E36A9" w:rsidRPr="00CF1034" w:rsidRDefault="004E36A9" w:rsidP="005C5ABC">
            <w:pPr>
              <w:cnfStyle w:val="000000000000" w:firstRow="0" w:lastRow="0" w:firstColumn="0" w:lastColumn="0" w:oddVBand="0" w:evenVBand="0" w:oddHBand="0" w:evenHBand="0" w:firstRowFirstColumn="0" w:firstRowLastColumn="0" w:lastRowFirstColumn="0" w:lastRowLastColumn="0"/>
              <w:rPr>
                <w:b/>
                <w:sz w:val="22"/>
              </w:rPr>
            </w:pPr>
            <w:r w:rsidRPr="00CF1034">
              <w:rPr>
                <w:b/>
                <w:sz w:val="22"/>
              </w:rPr>
              <w:t>Milliseconds</w:t>
            </w:r>
          </w:p>
        </w:tc>
        <w:tc>
          <w:tcPr>
            <w:tcW w:w="2374" w:type="dxa"/>
          </w:tcPr>
          <w:p w14:paraId="19443AB3" w14:textId="7E1521DF" w:rsidR="004E36A9" w:rsidRPr="00CF1034" w:rsidRDefault="00A342CD" w:rsidP="005C5ABC">
            <w:pPr>
              <w:cnfStyle w:val="000000000000" w:firstRow="0" w:lastRow="0" w:firstColumn="0" w:lastColumn="0" w:oddVBand="0" w:evenVBand="0" w:oddHBand="0" w:evenHBand="0" w:firstRowFirstColumn="0" w:firstRowLastColumn="0" w:lastRowFirstColumn="0" w:lastRowLastColumn="0"/>
              <w:rPr>
                <w:b/>
                <w:sz w:val="22"/>
              </w:rPr>
            </w:pPr>
            <w:r w:rsidRPr="00CF1034">
              <w:rPr>
                <w:b/>
                <w:sz w:val="22"/>
              </w:rPr>
              <w:t>Steps</w:t>
            </w:r>
          </w:p>
        </w:tc>
      </w:tr>
      <w:tr w:rsidR="004E36A9" w:rsidRPr="00CF1034" w14:paraId="5D26C8F2" w14:textId="77777777" w:rsidTr="005C5ABC">
        <w:tc>
          <w:tcPr>
            <w:cnfStyle w:val="001000000000" w:firstRow="0" w:lastRow="0" w:firstColumn="1" w:lastColumn="0" w:oddVBand="0" w:evenVBand="0" w:oddHBand="0" w:evenHBand="0" w:firstRowFirstColumn="0" w:firstRowLastColumn="0" w:lastRowFirstColumn="0" w:lastRowLastColumn="0"/>
            <w:tcW w:w="2458" w:type="dxa"/>
          </w:tcPr>
          <w:p w14:paraId="52A95430" w14:textId="77777777" w:rsidR="004E36A9" w:rsidRPr="00CF1034" w:rsidRDefault="004E36A9" w:rsidP="005C5ABC">
            <w:pPr>
              <w:ind w:right="854"/>
              <w:rPr>
                <w:sz w:val="22"/>
              </w:rPr>
            </w:pPr>
          </w:p>
        </w:tc>
        <w:tc>
          <w:tcPr>
            <w:tcW w:w="2365" w:type="dxa"/>
          </w:tcPr>
          <w:p w14:paraId="450F9E69" w14:textId="77777777" w:rsidR="004E36A9" w:rsidRPr="00CF1034" w:rsidRDefault="004E36A9" w:rsidP="005C5ABC">
            <w:pPr>
              <w:cnfStyle w:val="000000000000" w:firstRow="0" w:lastRow="0" w:firstColumn="0" w:lastColumn="0" w:oddVBand="0" w:evenVBand="0" w:oddHBand="0" w:evenHBand="0" w:firstRowFirstColumn="0" w:firstRowLastColumn="0" w:lastRowFirstColumn="0" w:lastRowLastColumn="0"/>
              <w:rPr>
                <w:sz w:val="22"/>
              </w:rPr>
            </w:pPr>
            <w:r w:rsidRPr="00CF1034">
              <w:rPr>
                <w:sz w:val="22"/>
              </w:rPr>
              <w:t>0.3</w:t>
            </w:r>
          </w:p>
        </w:tc>
        <w:tc>
          <w:tcPr>
            <w:tcW w:w="2365" w:type="dxa"/>
          </w:tcPr>
          <w:p w14:paraId="033D0E58" w14:textId="1FC40964" w:rsidR="004E36A9" w:rsidRPr="00CF1034" w:rsidRDefault="00AE7914" w:rsidP="005C5ABC">
            <w:pPr>
              <w:cnfStyle w:val="000000000000" w:firstRow="0" w:lastRow="0" w:firstColumn="0" w:lastColumn="0" w:oddVBand="0" w:evenVBand="0" w:oddHBand="0" w:evenHBand="0" w:firstRowFirstColumn="0" w:firstRowLastColumn="0" w:lastRowFirstColumn="0" w:lastRowLastColumn="0"/>
              <w:rPr>
                <w:sz w:val="22"/>
              </w:rPr>
            </w:pPr>
            <w:r w:rsidRPr="00CF1034">
              <w:rPr>
                <w:sz w:val="22"/>
              </w:rPr>
              <w:t>14802ms</w:t>
            </w:r>
          </w:p>
        </w:tc>
        <w:tc>
          <w:tcPr>
            <w:tcW w:w="2374" w:type="dxa"/>
          </w:tcPr>
          <w:p w14:paraId="585C0488" w14:textId="08873317" w:rsidR="004E36A9" w:rsidRPr="00CF1034" w:rsidRDefault="00AE7914" w:rsidP="005C5ABC">
            <w:pPr>
              <w:cnfStyle w:val="000000000000" w:firstRow="0" w:lastRow="0" w:firstColumn="0" w:lastColumn="0" w:oddVBand="0" w:evenVBand="0" w:oddHBand="0" w:evenHBand="0" w:firstRowFirstColumn="0" w:firstRowLastColumn="0" w:lastRowFirstColumn="0" w:lastRowLastColumn="0"/>
              <w:rPr>
                <w:sz w:val="22"/>
              </w:rPr>
            </w:pPr>
            <w:r w:rsidRPr="00CF1034">
              <w:rPr>
                <w:sz w:val="22"/>
              </w:rPr>
              <w:t>18 steps</w:t>
            </w:r>
          </w:p>
        </w:tc>
      </w:tr>
      <w:tr w:rsidR="004E36A9" w:rsidRPr="00CF1034" w14:paraId="12966199" w14:textId="77777777" w:rsidTr="005C5ABC">
        <w:tc>
          <w:tcPr>
            <w:cnfStyle w:val="001000000000" w:firstRow="0" w:lastRow="0" w:firstColumn="1" w:lastColumn="0" w:oddVBand="0" w:evenVBand="0" w:oddHBand="0" w:evenHBand="0" w:firstRowFirstColumn="0" w:firstRowLastColumn="0" w:lastRowFirstColumn="0" w:lastRowLastColumn="0"/>
            <w:tcW w:w="2458" w:type="dxa"/>
          </w:tcPr>
          <w:p w14:paraId="33F7E034" w14:textId="77777777" w:rsidR="004E36A9" w:rsidRPr="00CF1034" w:rsidRDefault="004E36A9" w:rsidP="005C5ABC">
            <w:pPr>
              <w:ind w:right="854"/>
              <w:rPr>
                <w:sz w:val="22"/>
              </w:rPr>
            </w:pPr>
          </w:p>
        </w:tc>
        <w:tc>
          <w:tcPr>
            <w:tcW w:w="2365" w:type="dxa"/>
          </w:tcPr>
          <w:p w14:paraId="47610122" w14:textId="77777777" w:rsidR="004E36A9" w:rsidRPr="00CF1034" w:rsidRDefault="004E36A9" w:rsidP="005C5ABC">
            <w:pPr>
              <w:cnfStyle w:val="000000000000" w:firstRow="0" w:lastRow="0" w:firstColumn="0" w:lastColumn="0" w:oddVBand="0" w:evenVBand="0" w:oddHBand="0" w:evenHBand="0" w:firstRowFirstColumn="0" w:firstRowLastColumn="0" w:lastRowFirstColumn="0" w:lastRowLastColumn="0"/>
              <w:rPr>
                <w:sz w:val="22"/>
              </w:rPr>
            </w:pPr>
            <w:r w:rsidRPr="00CF1034">
              <w:rPr>
                <w:sz w:val="22"/>
              </w:rPr>
              <w:t>0.2</w:t>
            </w:r>
          </w:p>
        </w:tc>
        <w:tc>
          <w:tcPr>
            <w:tcW w:w="2365" w:type="dxa"/>
          </w:tcPr>
          <w:p w14:paraId="6F7551CF" w14:textId="5CBFBD56" w:rsidR="004E36A9" w:rsidRPr="00CF1034" w:rsidRDefault="00AE7914" w:rsidP="005C5ABC">
            <w:pPr>
              <w:cnfStyle w:val="000000000000" w:firstRow="0" w:lastRow="0" w:firstColumn="0" w:lastColumn="0" w:oddVBand="0" w:evenVBand="0" w:oddHBand="0" w:evenHBand="0" w:firstRowFirstColumn="0" w:firstRowLastColumn="0" w:lastRowFirstColumn="0" w:lastRowLastColumn="0"/>
              <w:rPr>
                <w:sz w:val="22"/>
              </w:rPr>
            </w:pPr>
            <w:r w:rsidRPr="00CF1034">
              <w:rPr>
                <w:sz w:val="22"/>
              </w:rPr>
              <w:t>12363ms</w:t>
            </w:r>
          </w:p>
        </w:tc>
        <w:tc>
          <w:tcPr>
            <w:tcW w:w="2374" w:type="dxa"/>
          </w:tcPr>
          <w:p w14:paraId="02D077F3" w14:textId="67B662DE" w:rsidR="004E36A9" w:rsidRPr="00CF1034" w:rsidRDefault="00AE7914" w:rsidP="005C5ABC">
            <w:pPr>
              <w:cnfStyle w:val="000000000000" w:firstRow="0" w:lastRow="0" w:firstColumn="0" w:lastColumn="0" w:oddVBand="0" w:evenVBand="0" w:oddHBand="0" w:evenHBand="0" w:firstRowFirstColumn="0" w:firstRowLastColumn="0" w:lastRowFirstColumn="0" w:lastRowLastColumn="0"/>
              <w:rPr>
                <w:sz w:val="22"/>
              </w:rPr>
            </w:pPr>
            <w:r w:rsidRPr="00CF1034">
              <w:rPr>
                <w:sz w:val="22"/>
              </w:rPr>
              <w:t>24</w:t>
            </w:r>
            <w:r w:rsidR="004E36A9" w:rsidRPr="00CF1034">
              <w:rPr>
                <w:sz w:val="22"/>
              </w:rPr>
              <w:t xml:space="preserve"> steps</w:t>
            </w:r>
          </w:p>
        </w:tc>
      </w:tr>
      <w:tr w:rsidR="004E36A9" w:rsidRPr="00CF1034" w14:paraId="238EE0E4" w14:textId="77777777" w:rsidTr="005C5ABC">
        <w:tc>
          <w:tcPr>
            <w:cnfStyle w:val="001000000000" w:firstRow="0" w:lastRow="0" w:firstColumn="1" w:lastColumn="0" w:oddVBand="0" w:evenVBand="0" w:oddHBand="0" w:evenHBand="0" w:firstRowFirstColumn="0" w:firstRowLastColumn="0" w:lastRowFirstColumn="0" w:lastRowLastColumn="0"/>
            <w:tcW w:w="2458" w:type="dxa"/>
          </w:tcPr>
          <w:p w14:paraId="2E2AE687" w14:textId="77777777" w:rsidR="004E36A9" w:rsidRPr="00CF1034" w:rsidRDefault="004E36A9" w:rsidP="005C5ABC">
            <w:pPr>
              <w:ind w:right="854"/>
              <w:rPr>
                <w:sz w:val="22"/>
              </w:rPr>
            </w:pPr>
          </w:p>
        </w:tc>
        <w:tc>
          <w:tcPr>
            <w:tcW w:w="2365" w:type="dxa"/>
          </w:tcPr>
          <w:p w14:paraId="3EDA9F83" w14:textId="77777777" w:rsidR="004E36A9" w:rsidRPr="00CF1034" w:rsidRDefault="004E36A9" w:rsidP="005C5ABC">
            <w:pPr>
              <w:cnfStyle w:val="000000000000" w:firstRow="0" w:lastRow="0" w:firstColumn="0" w:lastColumn="0" w:oddVBand="0" w:evenVBand="0" w:oddHBand="0" w:evenHBand="0" w:firstRowFirstColumn="0" w:firstRowLastColumn="0" w:lastRowFirstColumn="0" w:lastRowLastColumn="0"/>
              <w:rPr>
                <w:sz w:val="22"/>
              </w:rPr>
            </w:pPr>
            <w:r w:rsidRPr="00CF1034">
              <w:rPr>
                <w:sz w:val="22"/>
              </w:rPr>
              <w:t>0.1</w:t>
            </w:r>
          </w:p>
        </w:tc>
        <w:tc>
          <w:tcPr>
            <w:tcW w:w="2365" w:type="dxa"/>
          </w:tcPr>
          <w:p w14:paraId="64262F97" w14:textId="52FD67AA" w:rsidR="004E36A9" w:rsidRPr="00CF1034" w:rsidRDefault="004E3788" w:rsidP="005C5ABC">
            <w:pPr>
              <w:cnfStyle w:val="000000000000" w:firstRow="0" w:lastRow="0" w:firstColumn="0" w:lastColumn="0" w:oddVBand="0" w:evenVBand="0" w:oddHBand="0" w:evenHBand="0" w:firstRowFirstColumn="0" w:firstRowLastColumn="0" w:lastRowFirstColumn="0" w:lastRowLastColumn="0"/>
              <w:rPr>
                <w:sz w:val="22"/>
              </w:rPr>
            </w:pPr>
            <w:r w:rsidRPr="00CF1034">
              <w:rPr>
                <w:sz w:val="22"/>
              </w:rPr>
              <w:t>15452</w:t>
            </w:r>
            <w:r w:rsidR="004E36A9" w:rsidRPr="00CF1034">
              <w:rPr>
                <w:sz w:val="22"/>
              </w:rPr>
              <w:t>ms</w:t>
            </w:r>
          </w:p>
        </w:tc>
        <w:tc>
          <w:tcPr>
            <w:tcW w:w="2374" w:type="dxa"/>
          </w:tcPr>
          <w:p w14:paraId="27FCAD3E" w14:textId="336A8E62" w:rsidR="004E36A9" w:rsidRPr="00CF1034" w:rsidRDefault="004E3788" w:rsidP="005C5ABC">
            <w:pPr>
              <w:cnfStyle w:val="000000000000" w:firstRow="0" w:lastRow="0" w:firstColumn="0" w:lastColumn="0" w:oddVBand="0" w:evenVBand="0" w:oddHBand="0" w:evenHBand="0" w:firstRowFirstColumn="0" w:firstRowLastColumn="0" w:lastRowFirstColumn="0" w:lastRowLastColumn="0"/>
              <w:rPr>
                <w:sz w:val="22"/>
              </w:rPr>
            </w:pPr>
            <w:r w:rsidRPr="00CF1034">
              <w:rPr>
                <w:sz w:val="22"/>
              </w:rPr>
              <w:t>24</w:t>
            </w:r>
            <w:r w:rsidR="004E36A9" w:rsidRPr="00CF1034">
              <w:rPr>
                <w:sz w:val="22"/>
              </w:rPr>
              <w:t xml:space="preserve"> steps</w:t>
            </w:r>
          </w:p>
        </w:tc>
      </w:tr>
    </w:tbl>
    <w:p w14:paraId="2594E649" w14:textId="77777777" w:rsidR="004E36A9" w:rsidRPr="00CF1034" w:rsidRDefault="004E36A9">
      <w:pPr>
        <w:rPr>
          <w:sz w:val="22"/>
        </w:rPr>
      </w:pPr>
    </w:p>
    <w:p w14:paraId="4D712263" w14:textId="5D044165" w:rsidR="00D21E96" w:rsidRPr="00CF1034" w:rsidRDefault="00D21E96">
      <w:pPr>
        <w:rPr>
          <w:sz w:val="22"/>
        </w:rPr>
      </w:pPr>
      <w:r w:rsidRPr="00CF1034">
        <w:rPr>
          <w:sz w:val="22"/>
        </w:rPr>
        <w:t xml:space="preserve">We see here </w:t>
      </w:r>
      <w:r w:rsidR="00BB121C" w:rsidRPr="00CF1034">
        <w:rPr>
          <w:sz w:val="22"/>
        </w:rPr>
        <w:t xml:space="preserve">that there is </w:t>
      </w:r>
      <w:r w:rsidRPr="00CF1034">
        <w:rPr>
          <w:sz w:val="22"/>
        </w:rPr>
        <w:t xml:space="preserve">still </w:t>
      </w:r>
      <w:r w:rsidR="00BB121C" w:rsidRPr="00CF1034">
        <w:rPr>
          <w:sz w:val="22"/>
        </w:rPr>
        <w:t xml:space="preserve">no obvious trend for policy iteration. The PJOG does not seem to have any correlation with the time it takes for policy iteration to converge, though when PJOG is adjusted to 0.9, it takes </w:t>
      </w:r>
      <w:r w:rsidRPr="00CF1034">
        <w:rPr>
          <w:sz w:val="22"/>
        </w:rPr>
        <w:t xml:space="preserve">only </w:t>
      </w:r>
      <w:r w:rsidR="00BB121C" w:rsidRPr="00CF1034">
        <w:rPr>
          <w:sz w:val="22"/>
        </w:rPr>
        <w:t>around 3200ms to converge</w:t>
      </w:r>
      <w:r w:rsidR="00C26BE2" w:rsidRPr="00CF1034">
        <w:rPr>
          <w:sz w:val="22"/>
        </w:rPr>
        <w:t xml:space="preserve"> for policy iteration</w:t>
      </w:r>
      <w:r w:rsidR="00BB121C" w:rsidRPr="00CF1034">
        <w:rPr>
          <w:sz w:val="22"/>
        </w:rPr>
        <w:t>, thou</w:t>
      </w:r>
      <w:r w:rsidR="00216025" w:rsidRPr="00CF1034">
        <w:rPr>
          <w:sz w:val="22"/>
        </w:rPr>
        <w:t xml:space="preserve">gh it took 181 steps. </w:t>
      </w:r>
      <w:r w:rsidRPr="00CF1034">
        <w:rPr>
          <w:sz w:val="22"/>
        </w:rPr>
        <w:t xml:space="preserve">This is similar to what happened </w:t>
      </w:r>
      <w:r w:rsidR="00F932B0" w:rsidRPr="00CF1034">
        <w:rPr>
          <w:sz w:val="22"/>
        </w:rPr>
        <w:t>in the previous problem’s counterexample.</w:t>
      </w:r>
      <w:r w:rsidR="00C26BE2" w:rsidRPr="00CF1034">
        <w:rPr>
          <w:sz w:val="22"/>
        </w:rPr>
        <w:t xml:space="preserve"> On the other hand, 0.9 PJOG resulted in a 35000ms to converge, thus supporting the trend that higher PJOG leads to a longer convergence time for value iteration.</w:t>
      </w:r>
    </w:p>
    <w:p w14:paraId="26E8F09F" w14:textId="7311E575" w:rsidR="00A52FCA" w:rsidRPr="00CF1034" w:rsidRDefault="00216025">
      <w:pPr>
        <w:rPr>
          <w:sz w:val="22"/>
        </w:rPr>
      </w:pPr>
      <w:r w:rsidRPr="00CF1034">
        <w:rPr>
          <w:sz w:val="22"/>
        </w:rPr>
        <w:t>Value iteration</w:t>
      </w:r>
      <w:r w:rsidR="00D21E96" w:rsidRPr="00CF1034">
        <w:rPr>
          <w:sz w:val="22"/>
        </w:rPr>
        <w:t>, however,</w:t>
      </w:r>
      <w:r w:rsidRPr="00CF1034">
        <w:rPr>
          <w:sz w:val="22"/>
        </w:rPr>
        <w:t xml:space="preserve"> stays the same – the higher the PJOG, the longer it takes for convergence and the more steps that are needed. </w:t>
      </w:r>
    </w:p>
    <w:p w14:paraId="5D9D105F" w14:textId="0FD2AD86" w:rsidR="00216025" w:rsidRPr="00CF1034" w:rsidRDefault="00C26BE2">
      <w:pPr>
        <w:rPr>
          <w:sz w:val="22"/>
        </w:rPr>
      </w:pPr>
      <w:r w:rsidRPr="00CF1034">
        <w:rPr>
          <w:noProof/>
          <w:sz w:val="22"/>
        </w:rPr>
        <w:lastRenderedPageBreak/>
        <w:drawing>
          <wp:anchor distT="0" distB="0" distL="114300" distR="114300" simplePos="0" relativeHeight="251666432" behindDoc="0" locked="0" layoutInCell="1" allowOverlap="1" wp14:anchorId="5442B972" wp14:editId="2BF8B47B">
            <wp:simplePos x="0" y="0"/>
            <wp:positionH relativeFrom="margin">
              <wp:align>left</wp:align>
            </wp:positionH>
            <wp:positionV relativeFrom="paragraph">
              <wp:posOffset>957580</wp:posOffset>
            </wp:positionV>
            <wp:extent cx="2870200" cy="2571750"/>
            <wp:effectExtent l="0" t="0" r="635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70200" cy="2571750"/>
                    </a:xfrm>
                    <a:prstGeom prst="rect">
                      <a:avLst/>
                    </a:prstGeom>
                  </pic:spPr>
                </pic:pic>
              </a:graphicData>
            </a:graphic>
            <wp14:sizeRelH relativeFrom="margin">
              <wp14:pctWidth>0</wp14:pctWidth>
            </wp14:sizeRelH>
            <wp14:sizeRelV relativeFrom="margin">
              <wp14:pctHeight>0</wp14:pctHeight>
            </wp14:sizeRelV>
          </wp:anchor>
        </w:drawing>
      </w:r>
      <w:r w:rsidR="00216025" w:rsidRPr="00CF1034">
        <w:rPr>
          <w:sz w:val="22"/>
        </w:rPr>
        <w:t xml:space="preserve">As expected, an exponential increase in the number of states leads to an exponential increase in the time it takes to converge, even if the number of steps is similar. This is likely because the steps </w:t>
      </w:r>
      <w:r w:rsidR="00D21E96" w:rsidRPr="00CF1034">
        <w:rPr>
          <w:sz w:val="22"/>
        </w:rPr>
        <w:t>consider</w:t>
      </w:r>
      <w:r w:rsidR="00216025" w:rsidRPr="00CF1034">
        <w:rPr>
          <w:sz w:val="22"/>
        </w:rPr>
        <w:t xml:space="preserve"> more state possibilities, probabilities, and values in the 45x45 problem as opposed to the 10x10 problem.</w:t>
      </w:r>
    </w:p>
    <w:p w14:paraId="46C03540" w14:textId="2D00B955" w:rsidR="00CA15E8" w:rsidRPr="00CF1034" w:rsidRDefault="006F6EFA" w:rsidP="00CA15E8">
      <w:pPr>
        <w:ind w:left="720"/>
        <w:rPr>
          <w:sz w:val="22"/>
        </w:rPr>
      </w:pPr>
      <w:r w:rsidRPr="00CF1034">
        <w:rPr>
          <w:noProof/>
          <w:sz w:val="22"/>
        </w:rPr>
        <w:drawing>
          <wp:anchor distT="0" distB="0" distL="114300" distR="114300" simplePos="0" relativeHeight="251667456" behindDoc="0" locked="0" layoutInCell="1" allowOverlap="1" wp14:anchorId="46DC36B2" wp14:editId="0CE58CFA">
            <wp:simplePos x="0" y="0"/>
            <wp:positionH relativeFrom="margin">
              <wp:posOffset>3369310</wp:posOffset>
            </wp:positionH>
            <wp:positionV relativeFrom="paragraph">
              <wp:posOffset>207010</wp:posOffset>
            </wp:positionV>
            <wp:extent cx="2847975" cy="2514600"/>
            <wp:effectExtent l="0" t="0" r="9525"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47975" cy="2514600"/>
                    </a:xfrm>
                    <a:prstGeom prst="rect">
                      <a:avLst/>
                    </a:prstGeom>
                  </pic:spPr>
                </pic:pic>
              </a:graphicData>
            </a:graphic>
            <wp14:sizeRelH relativeFrom="margin">
              <wp14:pctWidth>0</wp14:pctWidth>
            </wp14:sizeRelH>
            <wp14:sizeRelV relativeFrom="margin">
              <wp14:pctHeight>0</wp14:pctHeight>
            </wp14:sizeRelV>
          </wp:anchor>
        </w:drawing>
      </w:r>
      <w:r w:rsidR="00CA15E8" w:rsidRPr="00CF1034">
        <w:rPr>
          <w:sz w:val="22"/>
        </w:rPr>
        <w:t xml:space="preserve">  </w:t>
      </w:r>
    </w:p>
    <w:p w14:paraId="4200B310" w14:textId="77777777" w:rsidR="00C26BE2" w:rsidRPr="00CF1034" w:rsidRDefault="00C26BE2" w:rsidP="00CA15E8">
      <w:pPr>
        <w:ind w:left="720"/>
        <w:rPr>
          <w:sz w:val="22"/>
        </w:rPr>
      </w:pPr>
    </w:p>
    <w:p w14:paraId="13D7A7B5" w14:textId="77777777" w:rsidR="00C26BE2" w:rsidRPr="00CF1034" w:rsidRDefault="00C26BE2" w:rsidP="00CA15E8">
      <w:pPr>
        <w:ind w:left="720"/>
        <w:rPr>
          <w:sz w:val="22"/>
        </w:rPr>
      </w:pPr>
    </w:p>
    <w:p w14:paraId="4987408C" w14:textId="77777777" w:rsidR="00C26BE2" w:rsidRPr="00CF1034" w:rsidRDefault="00C26BE2" w:rsidP="00CA15E8">
      <w:pPr>
        <w:ind w:left="720"/>
        <w:rPr>
          <w:sz w:val="22"/>
        </w:rPr>
      </w:pPr>
    </w:p>
    <w:p w14:paraId="19E3DCB9" w14:textId="77777777" w:rsidR="00C26BE2" w:rsidRPr="00CF1034" w:rsidRDefault="00C26BE2" w:rsidP="00CA15E8">
      <w:pPr>
        <w:ind w:left="720"/>
        <w:rPr>
          <w:sz w:val="22"/>
        </w:rPr>
      </w:pPr>
      <w:r w:rsidRPr="00CF1034">
        <w:rPr>
          <w:sz w:val="22"/>
        </w:rPr>
        <w:t xml:space="preserve"> </w:t>
      </w:r>
    </w:p>
    <w:p w14:paraId="2A490237" w14:textId="77777777" w:rsidR="00C26BE2" w:rsidRPr="00CF1034" w:rsidRDefault="00C26BE2" w:rsidP="00CA15E8">
      <w:pPr>
        <w:ind w:left="720"/>
        <w:rPr>
          <w:sz w:val="22"/>
        </w:rPr>
      </w:pPr>
    </w:p>
    <w:p w14:paraId="24327A22" w14:textId="77777777" w:rsidR="006F6EFA" w:rsidRDefault="00C26BE2" w:rsidP="00C26BE2">
      <w:pPr>
        <w:ind w:left="720"/>
        <w:rPr>
          <w:sz w:val="22"/>
        </w:rPr>
      </w:pPr>
      <w:r w:rsidRPr="00CF1034">
        <w:rPr>
          <w:sz w:val="22"/>
        </w:rPr>
        <w:t xml:space="preserve">                     </w:t>
      </w:r>
    </w:p>
    <w:p w14:paraId="7F93A177" w14:textId="5DA64039" w:rsidR="006F6EFA" w:rsidRDefault="006F6EFA" w:rsidP="00C26BE2">
      <w:pPr>
        <w:ind w:left="720"/>
        <w:rPr>
          <w:sz w:val="22"/>
        </w:rPr>
      </w:pPr>
    </w:p>
    <w:p w14:paraId="31A046E7" w14:textId="22FBD5A8" w:rsidR="00C26BE2" w:rsidRPr="00CF1034" w:rsidRDefault="00CA15E8" w:rsidP="00C26BE2">
      <w:pPr>
        <w:ind w:left="720"/>
        <w:rPr>
          <w:sz w:val="22"/>
        </w:rPr>
      </w:pPr>
      <w:r w:rsidRPr="00CF1034">
        <w:rPr>
          <w:sz w:val="22"/>
        </w:rPr>
        <w:t>PJOG: 0.9 (Policy Iteration)</w:t>
      </w:r>
      <w:r w:rsidRPr="00CF1034">
        <w:rPr>
          <w:sz w:val="22"/>
        </w:rPr>
        <w:tab/>
      </w:r>
      <w:r w:rsidR="006F6EFA">
        <w:rPr>
          <w:sz w:val="22"/>
        </w:rPr>
        <w:tab/>
      </w:r>
      <w:r w:rsidR="006F6EFA">
        <w:rPr>
          <w:sz w:val="22"/>
        </w:rPr>
        <w:tab/>
      </w:r>
      <w:r w:rsidR="006F6EFA">
        <w:rPr>
          <w:sz w:val="22"/>
        </w:rPr>
        <w:tab/>
      </w:r>
      <w:r w:rsidR="006F6EFA">
        <w:rPr>
          <w:sz w:val="22"/>
        </w:rPr>
        <w:tab/>
      </w:r>
      <w:r w:rsidR="00C26BE2" w:rsidRPr="00CF1034">
        <w:rPr>
          <w:sz w:val="22"/>
        </w:rPr>
        <w:t>PJOG: 0.3 (Policy Iteration)</w:t>
      </w:r>
      <w:r w:rsidRPr="00CF1034">
        <w:rPr>
          <w:sz w:val="22"/>
        </w:rPr>
        <w:tab/>
      </w:r>
    </w:p>
    <w:p w14:paraId="0B0A3B7D" w14:textId="11EEB929" w:rsidR="00C26BE2" w:rsidRPr="00CF1034" w:rsidRDefault="00873224" w:rsidP="00CA15E8">
      <w:pPr>
        <w:ind w:left="720"/>
        <w:rPr>
          <w:sz w:val="22"/>
        </w:rPr>
      </w:pPr>
      <w:r w:rsidRPr="00CF1034">
        <w:rPr>
          <w:noProof/>
          <w:sz w:val="22"/>
        </w:rPr>
        <w:drawing>
          <wp:anchor distT="0" distB="0" distL="114300" distR="114300" simplePos="0" relativeHeight="251669504" behindDoc="0" locked="0" layoutInCell="1" allowOverlap="1" wp14:anchorId="6D8AE8BC" wp14:editId="4F929C98">
            <wp:simplePos x="0" y="0"/>
            <wp:positionH relativeFrom="margin">
              <wp:posOffset>3445510</wp:posOffset>
            </wp:positionH>
            <wp:positionV relativeFrom="paragraph">
              <wp:posOffset>8255</wp:posOffset>
            </wp:positionV>
            <wp:extent cx="2762250" cy="2510790"/>
            <wp:effectExtent l="0" t="0" r="0" b="381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62250" cy="2510790"/>
                    </a:xfrm>
                    <a:prstGeom prst="rect">
                      <a:avLst/>
                    </a:prstGeom>
                  </pic:spPr>
                </pic:pic>
              </a:graphicData>
            </a:graphic>
            <wp14:sizeRelH relativeFrom="margin">
              <wp14:pctWidth>0</wp14:pctWidth>
            </wp14:sizeRelH>
            <wp14:sizeRelV relativeFrom="margin">
              <wp14:pctHeight>0</wp14:pctHeight>
            </wp14:sizeRelV>
          </wp:anchor>
        </w:drawing>
      </w:r>
      <w:r w:rsidR="00C26BE2" w:rsidRPr="00CF1034">
        <w:rPr>
          <w:noProof/>
          <w:sz w:val="22"/>
        </w:rPr>
        <w:drawing>
          <wp:anchor distT="0" distB="0" distL="114300" distR="114300" simplePos="0" relativeHeight="251668480" behindDoc="1" locked="0" layoutInCell="1" allowOverlap="1" wp14:anchorId="0A260A10" wp14:editId="78ABB08B">
            <wp:simplePos x="0" y="0"/>
            <wp:positionH relativeFrom="column">
              <wp:posOffset>16510</wp:posOffset>
            </wp:positionH>
            <wp:positionV relativeFrom="paragraph">
              <wp:posOffset>27305</wp:posOffset>
            </wp:positionV>
            <wp:extent cx="2867025" cy="2533650"/>
            <wp:effectExtent l="0" t="0" r="9525" b="0"/>
            <wp:wrapTight wrapText="bothSides">
              <wp:wrapPolygon edited="0">
                <wp:start x="0" y="0"/>
                <wp:lineTo x="0" y="21438"/>
                <wp:lineTo x="21528" y="21438"/>
                <wp:lineTo x="21528"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67025" cy="2533650"/>
                    </a:xfrm>
                    <a:prstGeom prst="rect">
                      <a:avLst/>
                    </a:prstGeom>
                  </pic:spPr>
                </pic:pic>
              </a:graphicData>
            </a:graphic>
            <wp14:sizeRelH relativeFrom="margin">
              <wp14:pctWidth>0</wp14:pctWidth>
            </wp14:sizeRelH>
            <wp14:sizeRelV relativeFrom="margin">
              <wp14:pctHeight>0</wp14:pctHeight>
            </wp14:sizeRelV>
          </wp:anchor>
        </w:drawing>
      </w:r>
    </w:p>
    <w:p w14:paraId="70275678" w14:textId="57A96224" w:rsidR="00CA15E8" w:rsidRPr="00CF1034" w:rsidRDefault="00CA15E8" w:rsidP="00CA15E8">
      <w:pPr>
        <w:ind w:left="720"/>
        <w:rPr>
          <w:sz w:val="22"/>
        </w:rPr>
      </w:pPr>
      <w:r w:rsidRPr="00CF1034">
        <w:rPr>
          <w:sz w:val="22"/>
        </w:rPr>
        <w:tab/>
      </w:r>
      <w:r w:rsidRPr="00CF1034">
        <w:rPr>
          <w:sz w:val="22"/>
        </w:rPr>
        <w:tab/>
      </w:r>
      <w:r w:rsidRPr="00CF1034">
        <w:rPr>
          <w:sz w:val="22"/>
        </w:rPr>
        <w:tab/>
      </w:r>
      <w:r w:rsidRPr="00CF1034">
        <w:rPr>
          <w:sz w:val="22"/>
        </w:rPr>
        <w:tab/>
      </w:r>
      <w:r w:rsidRPr="00CF1034">
        <w:rPr>
          <w:sz w:val="22"/>
        </w:rPr>
        <w:tab/>
      </w:r>
      <w:r w:rsidRPr="00CF1034">
        <w:rPr>
          <w:sz w:val="22"/>
        </w:rPr>
        <w:tab/>
      </w:r>
    </w:p>
    <w:p w14:paraId="09DDD78A" w14:textId="06F9F17E" w:rsidR="00D21E96" w:rsidRPr="00CF1034" w:rsidRDefault="00D21E96">
      <w:pPr>
        <w:rPr>
          <w:sz w:val="22"/>
        </w:rPr>
      </w:pPr>
    </w:p>
    <w:p w14:paraId="0C63D056" w14:textId="1EAF4E7F" w:rsidR="00216025" w:rsidRPr="00CF1034" w:rsidRDefault="00216025">
      <w:pPr>
        <w:rPr>
          <w:sz w:val="22"/>
        </w:rPr>
      </w:pPr>
    </w:p>
    <w:p w14:paraId="31DBFDB6" w14:textId="3846CCF5" w:rsidR="00C26BE2" w:rsidRPr="00CF1034" w:rsidRDefault="00873224" w:rsidP="00FC628B">
      <w:pPr>
        <w:ind w:firstLine="720"/>
        <w:rPr>
          <w:sz w:val="22"/>
        </w:rPr>
      </w:pPr>
      <w:r w:rsidRPr="00CF1034">
        <w:rPr>
          <w:sz w:val="22"/>
        </w:rPr>
        <w:t>PJOG: 0.9 (Value Iteration)</w:t>
      </w:r>
      <w:r w:rsidRPr="00CF1034">
        <w:rPr>
          <w:sz w:val="22"/>
        </w:rPr>
        <w:tab/>
      </w:r>
      <w:r w:rsidRPr="00CF1034">
        <w:rPr>
          <w:sz w:val="22"/>
        </w:rPr>
        <w:tab/>
      </w:r>
      <w:r w:rsidRPr="00CF1034">
        <w:rPr>
          <w:sz w:val="22"/>
        </w:rPr>
        <w:tab/>
      </w:r>
      <w:r w:rsidRPr="00CF1034">
        <w:rPr>
          <w:sz w:val="22"/>
        </w:rPr>
        <w:tab/>
        <w:t xml:space="preserve">    PJOG: 0.3 (Value Iteration)</w:t>
      </w:r>
    </w:p>
    <w:p w14:paraId="598016E6" w14:textId="7DD52240" w:rsidR="007D7D27" w:rsidRPr="00CF1034" w:rsidRDefault="007D7D27" w:rsidP="007D7D27">
      <w:pPr>
        <w:rPr>
          <w:sz w:val="22"/>
        </w:rPr>
      </w:pPr>
      <w:r w:rsidRPr="00CF1034">
        <w:rPr>
          <w:sz w:val="22"/>
        </w:rPr>
        <w:t xml:space="preserve">Based on the observations made with both problems, we can make a couple of conclusions. The first conclusion is that value iteration is more susceptible to PJOG changes. Value iteration takes an exponentially longer </w:t>
      </w:r>
      <w:r w:rsidR="00FC628B" w:rsidRPr="00CF1034">
        <w:rPr>
          <w:sz w:val="22"/>
        </w:rPr>
        <w:t>number</w:t>
      </w:r>
      <w:r w:rsidRPr="00CF1034">
        <w:rPr>
          <w:sz w:val="22"/>
        </w:rPr>
        <w:t xml:space="preserve"> of steps and time to converge when PJOG is increased. The likely reason for this is because for value iteration, since the optimal value function as well as one policy extraction is done, the policy that typically results from value iteration tends to be optimal, and as a result a higher PJOG impacts value iteration negatively. </w:t>
      </w:r>
    </w:p>
    <w:p w14:paraId="40B18C68" w14:textId="177613FB" w:rsidR="007D7D27" w:rsidRPr="00CF1034" w:rsidRDefault="007D7D27" w:rsidP="007D7D27">
      <w:pPr>
        <w:rPr>
          <w:sz w:val="22"/>
        </w:rPr>
      </w:pPr>
      <w:r w:rsidRPr="00CF1034">
        <w:rPr>
          <w:sz w:val="22"/>
        </w:rPr>
        <w:lastRenderedPageBreak/>
        <w:t xml:space="preserve">On the other hand, a higher PJOG lead to actually lower convergence times for policy iteration, which suggests that increasing PJOG actually causes the agent to move in a path that was actually optimal which was calculated to be suboptimal. The likely explanation for this is that while policy iteration tends to be less computationally intensive, the calculation of general optimal </w:t>
      </w:r>
      <w:proofErr w:type="spellStart"/>
      <w:r w:rsidRPr="00CF1034">
        <w:rPr>
          <w:sz w:val="22"/>
        </w:rPr>
        <w:t>pathings</w:t>
      </w:r>
      <w:proofErr w:type="spellEnd"/>
      <w:r w:rsidRPr="00CF1034">
        <w:rPr>
          <w:sz w:val="22"/>
        </w:rPr>
        <w:t xml:space="preserve"> can prove to be somewhat unreliable in these specific cases. One thing to note as well is that it seems that policy iteration tends to be more stable in terms of runtime with regards to changes in PJOG, while convergence time for value iteration seems to maintain a strictly negative exponential correlation with PJOG.</w:t>
      </w:r>
    </w:p>
    <w:p w14:paraId="01BB78AB" w14:textId="27E94C57" w:rsidR="007D7D27" w:rsidRPr="00CF1034" w:rsidRDefault="007D7D27" w:rsidP="007D7D27">
      <w:pPr>
        <w:rPr>
          <w:sz w:val="22"/>
        </w:rPr>
      </w:pPr>
      <w:r w:rsidRPr="00CF1034">
        <w:rPr>
          <w:sz w:val="22"/>
        </w:rPr>
        <w:t xml:space="preserve">The second conclusion is that there seems to be a positive exponential relationship between the number of states and the time it takes to converge. As can be seen, the 10x10 problem took at most less than 100ms to converge, while the 45x45 problem took around 60-80 times that amount on average  to converge. </w:t>
      </w:r>
    </w:p>
    <w:p w14:paraId="7FD751EE" w14:textId="1010F3D8" w:rsidR="00C26BE2" w:rsidRPr="00CF1034" w:rsidRDefault="007D7D27" w:rsidP="007D7D27">
      <w:pPr>
        <w:rPr>
          <w:sz w:val="22"/>
        </w:rPr>
      </w:pPr>
      <w:r w:rsidRPr="00CF1034">
        <w:rPr>
          <w:sz w:val="22"/>
        </w:rPr>
        <w:t>In addition to conducting tests and analysis with value iteration and policy iteration, additional tests were also conducted with another reinforcement learning algorithm known as Q-learning.</w:t>
      </w:r>
    </w:p>
    <w:p w14:paraId="2BC8D1DE" w14:textId="3B5C515F" w:rsidR="007D7D27" w:rsidRPr="00CF1034" w:rsidRDefault="007D7D27" w:rsidP="007D7D27">
      <w:pPr>
        <w:pStyle w:val="Heading2"/>
        <w:rPr>
          <w:sz w:val="32"/>
        </w:rPr>
      </w:pPr>
      <w:r w:rsidRPr="00CF1034">
        <w:rPr>
          <w:sz w:val="32"/>
        </w:rPr>
        <w:t>Q-learning</w:t>
      </w:r>
    </w:p>
    <w:p w14:paraId="5FAA7A0F" w14:textId="2A86047D" w:rsidR="007D7D27" w:rsidRPr="00CF1034" w:rsidRDefault="007D7D27" w:rsidP="007D7D27">
      <w:pPr>
        <w:rPr>
          <w:sz w:val="22"/>
        </w:rPr>
      </w:pPr>
      <w:r w:rsidRPr="00CF1034">
        <w:rPr>
          <w:sz w:val="22"/>
        </w:rPr>
        <w:t>Value and policy iteration assume that the model is generally known - transition states, reward functions, and such. However, if the model is not known for a stochastic environment, per se let us say the stock market, then the agent must learn to be able to interact with the environment to optimize itself.</w:t>
      </w:r>
    </w:p>
    <w:p w14:paraId="726706A0" w14:textId="60BC1DC9" w:rsidR="007D7D27" w:rsidRPr="00CF1034" w:rsidRDefault="007D7D27" w:rsidP="007D7D27">
      <w:pPr>
        <w:rPr>
          <w:sz w:val="22"/>
        </w:rPr>
      </w:pPr>
      <w:r w:rsidRPr="00CF1034">
        <w:rPr>
          <w:sz w:val="22"/>
        </w:rPr>
        <w:t>Though the model is more or less known in this case, it is still interesting to see how Q-learning stacks up versus value iteration and policy iteration when the model is in favor of the latter. In addition, the problem of exploration vs. exploitation should be explored</w:t>
      </w:r>
      <w:r w:rsidR="00ED005B" w:rsidRPr="00CF1034">
        <w:rPr>
          <w:sz w:val="22"/>
        </w:rPr>
        <w:t xml:space="preserve">. Exploration favors testing out suboptimal values in an attempt to find an even more optimal path after long-term iteration, while exploitation is similar to that of a greedy approach, which </w:t>
      </w:r>
      <w:r w:rsidR="003F738D" w:rsidRPr="00CF1034">
        <w:rPr>
          <w:sz w:val="22"/>
        </w:rPr>
        <w:t>is more likely to use the optimal neighbor to find the “optimal” path to the goal state.</w:t>
      </w:r>
    </w:p>
    <w:p w14:paraId="5761EB80" w14:textId="1532DA28" w:rsidR="003F738D" w:rsidRPr="00A3030A" w:rsidRDefault="003F738D" w:rsidP="003F738D">
      <w:pPr>
        <w:pStyle w:val="Heading2"/>
        <w:rPr>
          <w:sz w:val="24"/>
        </w:rPr>
      </w:pPr>
      <w:r w:rsidRPr="00A3030A">
        <w:rPr>
          <w:sz w:val="24"/>
        </w:rPr>
        <w:t>Amazon Warehouse Problem</w:t>
      </w:r>
      <w:r w:rsidRPr="00A3030A">
        <w:rPr>
          <w:sz w:val="24"/>
        </w:rPr>
        <w:t xml:space="preserve"> (</w:t>
      </w:r>
      <w:r w:rsidRPr="00A3030A">
        <w:rPr>
          <w:sz w:val="24"/>
        </w:rPr>
        <w:t>10 x 10)</w:t>
      </w:r>
    </w:p>
    <w:p w14:paraId="49785FE0" w14:textId="1A79CDA0" w:rsidR="006B7F1C" w:rsidRPr="00CF1034" w:rsidRDefault="006B7F1C" w:rsidP="007D7D27">
      <w:pPr>
        <w:rPr>
          <w:sz w:val="22"/>
        </w:rPr>
      </w:pPr>
      <w:r w:rsidRPr="00CF1034">
        <w:rPr>
          <w:sz w:val="22"/>
        </w:rPr>
        <w:t>To measure the effects of exploration vs. exploitation, we can change the epsilon values. We can also investigate how learning rate affects our agent in this “unknown” environment, and how decaying learning rate affects the overall performance and optimality. We will always keep precision at 0.001 in this case, as done before. We will also maintain 1000 cycles for our Q-learning process. As a base for comparison, we will use:</w:t>
      </w:r>
    </w:p>
    <w:p w14:paraId="2BCF7F76" w14:textId="2502731E" w:rsidR="003F738D" w:rsidRPr="00CF1034" w:rsidRDefault="006B7F1C" w:rsidP="007D7D27">
      <w:pPr>
        <w:rPr>
          <w:sz w:val="22"/>
        </w:rPr>
      </w:pPr>
      <w:r w:rsidRPr="00CF1034">
        <w:rPr>
          <w:sz w:val="22"/>
        </w:rPr>
        <w:t xml:space="preserve"> PJOG = 0.3, Epsilon = 0.3, Learning Rate = 0.7, Decaying LR = True</w:t>
      </w:r>
    </w:p>
    <w:p w14:paraId="6A071DF0" w14:textId="04CB56BD" w:rsidR="006B7F1C" w:rsidRPr="00CF1034" w:rsidRDefault="006B7F1C" w:rsidP="007D7D27">
      <w:pPr>
        <w:rPr>
          <w:sz w:val="22"/>
        </w:rPr>
      </w:pPr>
      <w:r w:rsidRPr="00CF1034">
        <w:rPr>
          <w:sz w:val="22"/>
        </w:rPr>
        <w:t>Not all the possibilities will be visualized, but they will be discussed in detail based on significance.</w:t>
      </w:r>
      <w:r w:rsidR="00436158" w:rsidRPr="00CF1034">
        <w:rPr>
          <w:sz w:val="22"/>
        </w:rPr>
        <w:t xml:space="preserve"> The visualizations also include cycles, which are hard to visualize. Rather, we would like to see how Q-learning performed with regards to </w:t>
      </w:r>
      <w:r w:rsidR="0004677A" w:rsidRPr="00CF1034">
        <w:rPr>
          <w:sz w:val="22"/>
        </w:rPr>
        <w:t>finding the optimal path based on changed parameters.</w:t>
      </w:r>
    </w:p>
    <w:p w14:paraId="3BBCC066" w14:textId="3ABE6981" w:rsidR="00C26BE2" w:rsidRPr="00CF1034" w:rsidRDefault="0004677A">
      <w:pPr>
        <w:rPr>
          <w:sz w:val="22"/>
        </w:rPr>
      </w:pPr>
      <w:r w:rsidRPr="00CF1034">
        <w:rPr>
          <w:noProof/>
          <w:sz w:val="22"/>
        </w:rPr>
        <w:lastRenderedPageBreak/>
        <w:drawing>
          <wp:anchor distT="0" distB="0" distL="114300" distR="114300" simplePos="0" relativeHeight="251670528" behindDoc="0" locked="0" layoutInCell="1" allowOverlap="1" wp14:anchorId="65ABE941" wp14:editId="63C41993">
            <wp:simplePos x="0" y="0"/>
            <wp:positionH relativeFrom="column">
              <wp:posOffset>-145415</wp:posOffset>
            </wp:positionH>
            <wp:positionV relativeFrom="paragraph">
              <wp:posOffset>93980</wp:posOffset>
            </wp:positionV>
            <wp:extent cx="2098675" cy="209677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098675" cy="2096770"/>
                    </a:xfrm>
                    <a:prstGeom prst="rect">
                      <a:avLst/>
                    </a:prstGeom>
                  </pic:spPr>
                </pic:pic>
              </a:graphicData>
            </a:graphic>
            <wp14:sizeRelH relativeFrom="margin">
              <wp14:pctWidth>0</wp14:pctWidth>
            </wp14:sizeRelH>
            <wp14:sizeRelV relativeFrom="margin">
              <wp14:pctHeight>0</wp14:pctHeight>
            </wp14:sizeRelV>
          </wp:anchor>
        </w:drawing>
      </w:r>
      <w:r w:rsidRPr="00CF1034">
        <w:rPr>
          <w:noProof/>
          <w:sz w:val="22"/>
        </w:rPr>
        <w:drawing>
          <wp:anchor distT="0" distB="0" distL="114300" distR="114300" simplePos="0" relativeHeight="251671552" behindDoc="0" locked="0" layoutInCell="1" allowOverlap="1" wp14:anchorId="399DDFDB" wp14:editId="69BDF903">
            <wp:simplePos x="0" y="0"/>
            <wp:positionH relativeFrom="column">
              <wp:posOffset>2235200</wp:posOffset>
            </wp:positionH>
            <wp:positionV relativeFrom="paragraph">
              <wp:posOffset>74295</wp:posOffset>
            </wp:positionV>
            <wp:extent cx="2157095" cy="215709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157095" cy="2157095"/>
                    </a:xfrm>
                    <a:prstGeom prst="rect">
                      <a:avLst/>
                    </a:prstGeom>
                  </pic:spPr>
                </pic:pic>
              </a:graphicData>
            </a:graphic>
            <wp14:sizeRelH relativeFrom="margin">
              <wp14:pctWidth>0</wp14:pctWidth>
            </wp14:sizeRelH>
            <wp14:sizeRelV relativeFrom="margin">
              <wp14:pctHeight>0</wp14:pctHeight>
            </wp14:sizeRelV>
          </wp:anchor>
        </w:drawing>
      </w:r>
    </w:p>
    <w:p w14:paraId="463B05E9" w14:textId="08B4CAEC" w:rsidR="0004677A" w:rsidRPr="00CF1034" w:rsidRDefault="0004677A">
      <w:pPr>
        <w:rPr>
          <w:sz w:val="22"/>
        </w:rPr>
      </w:pPr>
      <w:r w:rsidRPr="00CF1034">
        <w:rPr>
          <w:sz w:val="22"/>
        </w:rPr>
        <w:t>PJOG = 0.3</w:t>
      </w:r>
    </w:p>
    <w:p w14:paraId="73F20FB8" w14:textId="2622702A" w:rsidR="0004677A" w:rsidRPr="00CF1034" w:rsidRDefault="0004677A">
      <w:pPr>
        <w:rPr>
          <w:sz w:val="22"/>
        </w:rPr>
      </w:pPr>
      <w:r w:rsidRPr="00CF1034">
        <w:rPr>
          <w:sz w:val="22"/>
        </w:rPr>
        <w:t>Epsilon = 0.3</w:t>
      </w:r>
    </w:p>
    <w:p w14:paraId="474DA307" w14:textId="7B61DBA4" w:rsidR="0004677A" w:rsidRPr="00CF1034" w:rsidRDefault="0004677A">
      <w:pPr>
        <w:rPr>
          <w:sz w:val="22"/>
        </w:rPr>
      </w:pPr>
      <w:r w:rsidRPr="00CF1034">
        <w:rPr>
          <w:sz w:val="22"/>
        </w:rPr>
        <w:t>Learning Rate = 0.7</w:t>
      </w:r>
    </w:p>
    <w:p w14:paraId="743425C6" w14:textId="754F6179" w:rsidR="0004677A" w:rsidRPr="00CF1034" w:rsidRDefault="0004677A">
      <w:pPr>
        <w:rPr>
          <w:sz w:val="22"/>
        </w:rPr>
      </w:pPr>
      <w:r w:rsidRPr="00CF1034">
        <w:rPr>
          <w:sz w:val="22"/>
        </w:rPr>
        <w:t>Decaying LR = True</w:t>
      </w:r>
    </w:p>
    <w:p w14:paraId="78997BBB" w14:textId="2185D872" w:rsidR="004010D8" w:rsidRPr="00CF1034" w:rsidRDefault="004010D8">
      <w:pPr>
        <w:rPr>
          <w:sz w:val="22"/>
        </w:rPr>
      </w:pPr>
    </w:p>
    <w:p w14:paraId="536A85D7" w14:textId="5FCA1495" w:rsidR="004010D8" w:rsidRPr="00CF1034" w:rsidRDefault="004010D8">
      <w:pPr>
        <w:rPr>
          <w:sz w:val="22"/>
        </w:rPr>
      </w:pPr>
      <w:r w:rsidRPr="00CF1034">
        <w:rPr>
          <w:noProof/>
          <w:sz w:val="22"/>
        </w:rPr>
        <w:drawing>
          <wp:anchor distT="0" distB="0" distL="114300" distR="114300" simplePos="0" relativeHeight="251672576" behindDoc="0" locked="0" layoutInCell="1" allowOverlap="1" wp14:anchorId="02B8F88C" wp14:editId="06806B93">
            <wp:simplePos x="0" y="0"/>
            <wp:positionH relativeFrom="column">
              <wp:posOffset>2235835</wp:posOffset>
            </wp:positionH>
            <wp:positionV relativeFrom="paragraph">
              <wp:posOffset>270510</wp:posOffset>
            </wp:positionV>
            <wp:extent cx="2107565" cy="2105025"/>
            <wp:effectExtent l="0" t="0" r="6985" b="952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107565" cy="2105025"/>
                    </a:xfrm>
                    <a:prstGeom prst="rect">
                      <a:avLst/>
                    </a:prstGeom>
                  </pic:spPr>
                </pic:pic>
              </a:graphicData>
            </a:graphic>
            <wp14:sizeRelH relativeFrom="margin">
              <wp14:pctWidth>0</wp14:pctWidth>
            </wp14:sizeRelH>
            <wp14:sizeRelV relativeFrom="margin">
              <wp14:pctHeight>0</wp14:pctHeight>
            </wp14:sizeRelV>
          </wp:anchor>
        </w:drawing>
      </w:r>
      <w:r w:rsidRPr="00CF1034">
        <w:rPr>
          <w:noProof/>
          <w:sz w:val="22"/>
        </w:rPr>
        <w:drawing>
          <wp:anchor distT="0" distB="0" distL="114300" distR="114300" simplePos="0" relativeHeight="251674624" behindDoc="0" locked="0" layoutInCell="1" allowOverlap="1" wp14:anchorId="3D48E111" wp14:editId="4808EE82">
            <wp:simplePos x="0" y="0"/>
            <wp:positionH relativeFrom="column">
              <wp:posOffset>-116840</wp:posOffset>
            </wp:positionH>
            <wp:positionV relativeFrom="paragraph">
              <wp:posOffset>270510</wp:posOffset>
            </wp:positionV>
            <wp:extent cx="2098675" cy="2096770"/>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098675" cy="2096770"/>
                    </a:xfrm>
                    <a:prstGeom prst="rect">
                      <a:avLst/>
                    </a:prstGeom>
                  </pic:spPr>
                </pic:pic>
              </a:graphicData>
            </a:graphic>
            <wp14:sizeRelH relativeFrom="margin">
              <wp14:pctWidth>0</wp14:pctWidth>
            </wp14:sizeRelH>
            <wp14:sizeRelV relativeFrom="margin">
              <wp14:pctHeight>0</wp14:pctHeight>
            </wp14:sizeRelV>
          </wp:anchor>
        </w:drawing>
      </w:r>
    </w:p>
    <w:p w14:paraId="0A28C13C" w14:textId="4DC07458" w:rsidR="004010D8" w:rsidRPr="00CF1034" w:rsidRDefault="004010D8">
      <w:pPr>
        <w:rPr>
          <w:sz w:val="22"/>
        </w:rPr>
      </w:pPr>
      <w:r w:rsidRPr="00CF1034">
        <w:rPr>
          <w:sz w:val="22"/>
        </w:rPr>
        <w:t>PJOG = 0.3</w:t>
      </w:r>
    </w:p>
    <w:p w14:paraId="6B3C36CC" w14:textId="61E06F6C" w:rsidR="004010D8" w:rsidRPr="00CF1034" w:rsidRDefault="004010D8">
      <w:pPr>
        <w:rPr>
          <w:sz w:val="22"/>
        </w:rPr>
      </w:pPr>
      <w:r w:rsidRPr="00CF1034">
        <w:rPr>
          <w:sz w:val="22"/>
        </w:rPr>
        <w:t>Epsilon = 0.3</w:t>
      </w:r>
    </w:p>
    <w:p w14:paraId="7A1F5B79" w14:textId="6DBFB238" w:rsidR="004010D8" w:rsidRPr="00CF1034" w:rsidRDefault="004010D8">
      <w:pPr>
        <w:rPr>
          <w:sz w:val="22"/>
        </w:rPr>
      </w:pPr>
      <w:r w:rsidRPr="00CF1034">
        <w:rPr>
          <w:sz w:val="22"/>
        </w:rPr>
        <w:t>Learning Rate = 0.7</w:t>
      </w:r>
    </w:p>
    <w:p w14:paraId="6E24F944" w14:textId="07ABAABE" w:rsidR="004010D8" w:rsidRPr="00CF1034" w:rsidRDefault="004010D8">
      <w:pPr>
        <w:rPr>
          <w:sz w:val="22"/>
        </w:rPr>
      </w:pPr>
      <w:r w:rsidRPr="00CF1034">
        <w:rPr>
          <w:sz w:val="22"/>
        </w:rPr>
        <w:t>Decaying LR = False</w:t>
      </w:r>
    </w:p>
    <w:p w14:paraId="5FC1E14F" w14:textId="2BED8CEF" w:rsidR="004010D8" w:rsidRPr="00CF1034" w:rsidRDefault="004010D8">
      <w:pPr>
        <w:rPr>
          <w:sz w:val="22"/>
        </w:rPr>
      </w:pPr>
    </w:p>
    <w:p w14:paraId="5344829E" w14:textId="0653C06B" w:rsidR="004010D8" w:rsidRPr="00CF1034" w:rsidRDefault="004010D8">
      <w:pPr>
        <w:rPr>
          <w:sz w:val="22"/>
        </w:rPr>
      </w:pPr>
    </w:p>
    <w:p w14:paraId="56097441" w14:textId="3DFCC989" w:rsidR="004010D8" w:rsidRPr="00CF1034" w:rsidRDefault="004010D8">
      <w:pPr>
        <w:rPr>
          <w:sz w:val="22"/>
        </w:rPr>
      </w:pPr>
      <w:r w:rsidRPr="00CF1034">
        <w:rPr>
          <w:sz w:val="22"/>
        </w:rPr>
        <w:t>We see here that a decaying LR seems to be much beneficial for the agent, as calculations do not have as much bearing on adjacent states with a decaying LR. The agent often travelled around the same area for quite some time before moving onto a new set of states, and even looped around the entire maze before travelling to the goal state.</w:t>
      </w:r>
    </w:p>
    <w:p w14:paraId="0063FF2D" w14:textId="7726F8E7" w:rsidR="004010D8" w:rsidRPr="00CF1034" w:rsidRDefault="004010D8">
      <w:pPr>
        <w:rPr>
          <w:sz w:val="22"/>
        </w:rPr>
      </w:pPr>
      <w:r w:rsidRPr="00CF1034">
        <w:rPr>
          <w:noProof/>
          <w:sz w:val="22"/>
        </w:rPr>
        <w:drawing>
          <wp:anchor distT="0" distB="0" distL="114300" distR="114300" simplePos="0" relativeHeight="251680768" behindDoc="0" locked="0" layoutInCell="1" allowOverlap="1" wp14:anchorId="22FA84F0" wp14:editId="60FCFDEB">
            <wp:simplePos x="0" y="0"/>
            <wp:positionH relativeFrom="column">
              <wp:posOffset>-97790</wp:posOffset>
            </wp:positionH>
            <wp:positionV relativeFrom="paragraph">
              <wp:posOffset>370205</wp:posOffset>
            </wp:positionV>
            <wp:extent cx="2098675" cy="2096770"/>
            <wp:effectExtent l="0" t="0"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098675" cy="2096770"/>
                    </a:xfrm>
                    <a:prstGeom prst="rect">
                      <a:avLst/>
                    </a:prstGeom>
                  </pic:spPr>
                </pic:pic>
              </a:graphicData>
            </a:graphic>
            <wp14:sizeRelH relativeFrom="margin">
              <wp14:pctWidth>0</wp14:pctWidth>
            </wp14:sizeRelH>
            <wp14:sizeRelV relativeFrom="margin">
              <wp14:pctHeight>0</wp14:pctHeight>
            </wp14:sizeRelV>
          </wp:anchor>
        </w:drawing>
      </w:r>
      <w:r w:rsidRPr="00CF1034">
        <w:rPr>
          <w:noProof/>
          <w:sz w:val="22"/>
        </w:rPr>
        <w:drawing>
          <wp:anchor distT="0" distB="0" distL="114300" distR="114300" simplePos="0" relativeHeight="251678720" behindDoc="0" locked="0" layoutInCell="1" allowOverlap="1" wp14:anchorId="63BA8285" wp14:editId="2E3F6F4C">
            <wp:simplePos x="0" y="0"/>
            <wp:positionH relativeFrom="column">
              <wp:posOffset>2385695</wp:posOffset>
            </wp:positionH>
            <wp:positionV relativeFrom="paragraph">
              <wp:posOffset>379730</wp:posOffset>
            </wp:positionV>
            <wp:extent cx="2011680" cy="2009775"/>
            <wp:effectExtent l="0" t="0" r="7620" b="9525"/>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011680" cy="2009775"/>
                    </a:xfrm>
                    <a:prstGeom prst="rect">
                      <a:avLst/>
                    </a:prstGeom>
                  </pic:spPr>
                </pic:pic>
              </a:graphicData>
            </a:graphic>
            <wp14:sizeRelH relativeFrom="margin">
              <wp14:pctWidth>0</wp14:pctWidth>
            </wp14:sizeRelH>
            <wp14:sizeRelV relativeFrom="margin">
              <wp14:pctHeight>0</wp14:pctHeight>
            </wp14:sizeRelV>
          </wp:anchor>
        </w:drawing>
      </w:r>
    </w:p>
    <w:p w14:paraId="3398590E" w14:textId="126A3E5A" w:rsidR="004010D8" w:rsidRPr="00CF1034" w:rsidRDefault="004010D8">
      <w:pPr>
        <w:rPr>
          <w:sz w:val="22"/>
        </w:rPr>
      </w:pPr>
    </w:p>
    <w:p w14:paraId="10E6B653" w14:textId="494D7EAA" w:rsidR="004010D8" w:rsidRPr="00CF1034" w:rsidRDefault="004010D8">
      <w:pPr>
        <w:rPr>
          <w:sz w:val="22"/>
        </w:rPr>
      </w:pPr>
      <w:r w:rsidRPr="00CF1034">
        <w:rPr>
          <w:sz w:val="22"/>
        </w:rPr>
        <w:t>PJOG = 0.5</w:t>
      </w:r>
    </w:p>
    <w:p w14:paraId="5BA06BD7" w14:textId="72277286" w:rsidR="004010D8" w:rsidRPr="00CF1034" w:rsidRDefault="004010D8">
      <w:pPr>
        <w:rPr>
          <w:sz w:val="22"/>
        </w:rPr>
      </w:pPr>
      <w:r w:rsidRPr="00CF1034">
        <w:rPr>
          <w:sz w:val="22"/>
        </w:rPr>
        <w:t>Epsilon = 0.3</w:t>
      </w:r>
    </w:p>
    <w:p w14:paraId="6E617A3C" w14:textId="32F0CEB5" w:rsidR="004010D8" w:rsidRPr="00CF1034" w:rsidRDefault="004010D8">
      <w:pPr>
        <w:rPr>
          <w:sz w:val="22"/>
        </w:rPr>
      </w:pPr>
      <w:r w:rsidRPr="00CF1034">
        <w:rPr>
          <w:sz w:val="22"/>
        </w:rPr>
        <w:t>Learning Rate = 0.7</w:t>
      </w:r>
    </w:p>
    <w:p w14:paraId="5B36C494" w14:textId="0B81E6D9" w:rsidR="004010D8" w:rsidRPr="00CF1034" w:rsidRDefault="004010D8">
      <w:pPr>
        <w:rPr>
          <w:sz w:val="22"/>
        </w:rPr>
      </w:pPr>
      <w:r w:rsidRPr="00CF1034">
        <w:rPr>
          <w:sz w:val="22"/>
        </w:rPr>
        <w:t>Decaying LR = True</w:t>
      </w:r>
    </w:p>
    <w:p w14:paraId="09324865" w14:textId="715320C2" w:rsidR="004010D8" w:rsidRPr="00CF1034" w:rsidRDefault="004010D8">
      <w:pPr>
        <w:rPr>
          <w:sz w:val="22"/>
        </w:rPr>
      </w:pPr>
    </w:p>
    <w:p w14:paraId="22A2448A" w14:textId="2E1B7313" w:rsidR="004010D8" w:rsidRPr="00CF1034" w:rsidRDefault="00764793">
      <w:pPr>
        <w:rPr>
          <w:sz w:val="22"/>
        </w:rPr>
      </w:pPr>
      <w:r w:rsidRPr="00CF1034">
        <w:rPr>
          <w:noProof/>
          <w:sz w:val="22"/>
        </w:rPr>
        <w:lastRenderedPageBreak/>
        <w:drawing>
          <wp:anchor distT="0" distB="0" distL="114300" distR="114300" simplePos="0" relativeHeight="251676672" behindDoc="0" locked="0" layoutInCell="1" allowOverlap="1" wp14:anchorId="2E39FAB9" wp14:editId="6E1A5E77">
            <wp:simplePos x="0" y="0"/>
            <wp:positionH relativeFrom="margin">
              <wp:align>left</wp:align>
            </wp:positionH>
            <wp:positionV relativeFrom="paragraph">
              <wp:posOffset>128905</wp:posOffset>
            </wp:positionV>
            <wp:extent cx="2098675" cy="2096770"/>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098675" cy="2096770"/>
                    </a:xfrm>
                    <a:prstGeom prst="rect">
                      <a:avLst/>
                    </a:prstGeom>
                  </pic:spPr>
                </pic:pic>
              </a:graphicData>
            </a:graphic>
            <wp14:sizeRelH relativeFrom="margin">
              <wp14:pctWidth>0</wp14:pctWidth>
            </wp14:sizeRelH>
            <wp14:sizeRelV relativeFrom="margin">
              <wp14:pctHeight>0</wp14:pctHeight>
            </wp14:sizeRelV>
          </wp:anchor>
        </w:drawing>
      </w:r>
      <w:r w:rsidRPr="00CF1034">
        <w:rPr>
          <w:noProof/>
          <w:sz w:val="22"/>
        </w:rPr>
        <w:drawing>
          <wp:anchor distT="0" distB="0" distL="114300" distR="114300" simplePos="0" relativeHeight="251677696" behindDoc="0" locked="0" layoutInCell="1" allowOverlap="1" wp14:anchorId="7870AD7A" wp14:editId="4ECB5B64">
            <wp:simplePos x="0" y="0"/>
            <wp:positionH relativeFrom="column">
              <wp:posOffset>2445385</wp:posOffset>
            </wp:positionH>
            <wp:positionV relativeFrom="paragraph">
              <wp:posOffset>140335</wp:posOffset>
            </wp:positionV>
            <wp:extent cx="2095500" cy="2084705"/>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095500" cy="2084705"/>
                    </a:xfrm>
                    <a:prstGeom prst="rect">
                      <a:avLst/>
                    </a:prstGeom>
                  </pic:spPr>
                </pic:pic>
              </a:graphicData>
            </a:graphic>
            <wp14:sizeRelH relativeFrom="margin">
              <wp14:pctWidth>0</wp14:pctWidth>
            </wp14:sizeRelH>
            <wp14:sizeRelV relativeFrom="margin">
              <wp14:pctHeight>0</wp14:pctHeight>
            </wp14:sizeRelV>
          </wp:anchor>
        </w:drawing>
      </w:r>
    </w:p>
    <w:p w14:paraId="2528E921" w14:textId="0CA4544C" w:rsidR="004010D8" w:rsidRPr="00CF1034" w:rsidRDefault="004010D8">
      <w:pPr>
        <w:rPr>
          <w:sz w:val="22"/>
        </w:rPr>
      </w:pPr>
      <w:r w:rsidRPr="00CF1034">
        <w:rPr>
          <w:sz w:val="22"/>
        </w:rPr>
        <w:t>PJOG = 0.5</w:t>
      </w:r>
    </w:p>
    <w:p w14:paraId="0ED523D4" w14:textId="489F190C" w:rsidR="004010D8" w:rsidRPr="00CF1034" w:rsidRDefault="004010D8">
      <w:pPr>
        <w:rPr>
          <w:sz w:val="22"/>
        </w:rPr>
      </w:pPr>
      <w:r w:rsidRPr="00CF1034">
        <w:rPr>
          <w:sz w:val="22"/>
        </w:rPr>
        <w:t>Epsilon = 0.3</w:t>
      </w:r>
    </w:p>
    <w:p w14:paraId="1A90AA31" w14:textId="6E5DAC7E" w:rsidR="004010D8" w:rsidRPr="00CF1034" w:rsidRDefault="004010D8">
      <w:pPr>
        <w:rPr>
          <w:sz w:val="22"/>
        </w:rPr>
      </w:pPr>
      <w:r w:rsidRPr="00CF1034">
        <w:rPr>
          <w:sz w:val="22"/>
        </w:rPr>
        <w:t>Learning Rate = 0.7</w:t>
      </w:r>
    </w:p>
    <w:p w14:paraId="1AAF5C2E" w14:textId="325F0CD0" w:rsidR="004010D8" w:rsidRPr="00CF1034" w:rsidRDefault="004010D8">
      <w:pPr>
        <w:rPr>
          <w:sz w:val="22"/>
        </w:rPr>
      </w:pPr>
      <w:r w:rsidRPr="00CF1034">
        <w:rPr>
          <w:sz w:val="22"/>
        </w:rPr>
        <w:t>Decaying LR = False</w:t>
      </w:r>
    </w:p>
    <w:p w14:paraId="4A0C47AA" w14:textId="42AD844B" w:rsidR="004010D8" w:rsidRPr="00CF1034" w:rsidRDefault="004010D8">
      <w:pPr>
        <w:rPr>
          <w:sz w:val="22"/>
        </w:rPr>
      </w:pPr>
    </w:p>
    <w:p w14:paraId="1322D901" w14:textId="77777777" w:rsidR="00764793" w:rsidRPr="00CF1034" w:rsidRDefault="00764793">
      <w:pPr>
        <w:rPr>
          <w:sz w:val="22"/>
        </w:rPr>
      </w:pPr>
    </w:p>
    <w:p w14:paraId="23A23C5A" w14:textId="5D649F45" w:rsidR="004010D8" w:rsidRPr="00CF1034" w:rsidRDefault="004010D8">
      <w:pPr>
        <w:rPr>
          <w:sz w:val="22"/>
        </w:rPr>
      </w:pPr>
      <w:r w:rsidRPr="00CF1034">
        <w:rPr>
          <w:sz w:val="22"/>
        </w:rPr>
        <w:t xml:space="preserve">We can once again see that decaying LR often causes the agent to stick around a certain region and overfit and converge to a local optima. An increase in PJOG, however, surprisingly made the agent move in a manner that made it converge to the goal state faster. However, this can be explained by the fact that the agent is making suboptimal moves anyway, so increasing PJOG can actually make it move optimally more times than it does in a </w:t>
      </w:r>
      <w:r w:rsidR="007E3BA7">
        <w:rPr>
          <w:sz w:val="22"/>
        </w:rPr>
        <w:t xml:space="preserve">very </w:t>
      </w:r>
      <w:r w:rsidRPr="00CF1034">
        <w:rPr>
          <w:sz w:val="22"/>
        </w:rPr>
        <w:t>suboptimal manner. It depends on the model overall, however.</w:t>
      </w:r>
      <w:r w:rsidR="00201FE3" w:rsidRPr="00CF1034">
        <w:rPr>
          <w:sz w:val="22"/>
        </w:rPr>
        <w:t xml:space="preserve"> </w:t>
      </w:r>
    </w:p>
    <w:p w14:paraId="6214A046" w14:textId="783F0729" w:rsidR="00FA2F71" w:rsidRPr="00873913" w:rsidRDefault="00201FE3" w:rsidP="00FA2F71">
      <w:pPr>
        <w:rPr>
          <w:sz w:val="22"/>
        </w:rPr>
      </w:pPr>
      <w:r w:rsidRPr="00CF1034">
        <w:rPr>
          <w:sz w:val="22"/>
        </w:rPr>
        <w:t xml:space="preserve">Not visualized in the above section is how Epsilon and Learning Rate affects the Q-learning agent. The summary of the results are as follows </w:t>
      </w:r>
      <w:r w:rsidR="00CF5085" w:rsidRPr="00CF1034">
        <w:rPr>
          <w:sz w:val="22"/>
        </w:rPr>
        <w:t>–</w:t>
      </w:r>
      <w:r w:rsidRPr="00CF1034">
        <w:rPr>
          <w:sz w:val="22"/>
        </w:rPr>
        <w:t xml:space="preserve"> </w:t>
      </w:r>
      <w:r w:rsidR="00CF5085" w:rsidRPr="00CF1034">
        <w:rPr>
          <w:sz w:val="22"/>
        </w:rPr>
        <w:t>Epsilon seems to offer only a bit of improvement in terms of change overall after multiple cycles are performed, but this could be because of the lack of the number of states, and a higher Learning Rate results in something similar to what one would expect from an increase in Epsilon, which is more of an inclination towards exploitation and travelling the path more travelled. Overall, however, we can conclude from the Amazon Warehouse problem that decaying LR seems t</w:t>
      </w:r>
      <w:r w:rsidR="00A00D5C" w:rsidRPr="00CF1034">
        <w:rPr>
          <w:sz w:val="22"/>
        </w:rPr>
        <w:t>o have possible implications</w:t>
      </w:r>
      <w:r w:rsidR="00CF5085" w:rsidRPr="00CF1034">
        <w:rPr>
          <w:sz w:val="22"/>
        </w:rPr>
        <w:t xml:space="preserve">, and adjustments for PJOG can also have a substantial impact. We lastly investigate how changing these parameters and variables can produce an effect on a much larger scale maze world. </w:t>
      </w:r>
    </w:p>
    <w:p w14:paraId="550DE27F" w14:textId="25029BB8" w:rsidR="00FA2F71" w:rsidRDefault="00CF5085" w:rsidP="00FA2F71">
      <w:r w:rsidRPr="00CF1034">
        <w:t>World War Z Problem</w:t>
      </w:r>
      <w:r w:rsidRPr="00CF1034">
        <w:t xml:space="preserve"> (</w:t>
      </w:r>
      <w:r w:rsidRPr="00CF1034">
        <w:t>45 x 45</w:t>
      </w:r>
      <w:r w:rsidRPr="00CF1034">
        <w:t>)</w:t>
      </w:r>
    </w:p>
    <w:p w14:paraId="0CAF0A45" w14:textId="4F12287F" w:rsidR="00873913" w:rsidRDefault="00873913" w:rsidP="00FA2F71">
      <w:pPr>
        <w:rPr>
          <w:sz w:val="22"/>
        </w:rPr>
      </w:pPr>
      <w:r w:rsidRPr="00CF1034">
        <w:rPr>
          <w:sz w:val="22"/>
        </w:rPr>
        <w:t>The same base for comparison is used as last time. This time, we visualize the episode results for the variables that were not visualized in the previous problems</w:t>
      </w:r>
      <w:r w:rsidR="005C602E">
        <w:rPr>
          <w:sz w:val="22"/>
        </w:rPr>
        <w:t>, namely epsilon and learning rate.</w:t>
      </w:r>
    </w:p>
    <w:p w14:paraId="06A85F0A" w14:textId="37F5EE7C" w:rsidR="003A6292" w:rsidRDefault="003A6292" w:rsidP="00FA2F71">
      <w:r>
        <w:rPr>
          <w:sz w:val="22"/>
        </w:rPr>
        <w:t>In addition, we would also like to most importantly make a distinction between exploration vs. exploitation for this problem, as a definite conclusion was not able to be made with the Amazon warehouse problem.</w:t>
      </w:r>
    </w:p>
    <w:p w14:paraId="2E68CAF3" w14:textId="74D35045" w:rsidR="00E64F9F" w:rsidRPr="00FA2F71" w:rsidRDefault="00E64F9F" w:rsidP="00FA2F71">
      <w:pPr>
        <w:rPr>
          <w:sz w:val="22"/>
        </w:rPr>
      </w:pPr>
      <w:r w:rsidRPr="00CF1034">
        <w:rPr>
          <w:noProof/>
          <w:sz w:val="22"/>
        </w:rPr>
        <w:lastRenderedPageBreak/>
        <w:drawing>
          <wp:anchor distT="0" distB="0" distL="114300" distR="114300" simplePos="0" relativeHeight="251682816" behindDoc="0" locked="0" layoutInCell="1" allowOverlap="1" wp14:anchorId="6CBF9D2F" wp14:editId="0CA8298D">
            <wp:simplePos x="0" y="0"/>
            <wp:positionH relativeFrom="margin">
              <wp:posOffset>3369310</wp:posOffset>
            </wp:positionH>
            <wp:positionV relativeFrom="paragraph">
              <wp:posOffset>557530</wp:posOffset>
            </wp:positionV>
            <wp:extent cx="2628900" cy="2600325"/>
            <wp:effectExtent l="0" t="0" r="0" b="9525"/>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628900" cy="2600325"/>
                    </a:xfrm>
                    <a:prstGeom prst="rect">
                      <a:avLst/>
                    </a:prstGeom>
                  </pic:spPr>
                </pic:pic>
              </a:graphicData>
            </a:graphic>
            <wp14:sizeRelH relativeFrom="margin">
              <wp14:pctWidth>0</wp14:pctWidth>
            </wp14:sizeRelH>
            <wp14:sizeRelV relativeFrom="margin">
              <wp14:pctHeight>0</wp14:pctHeight>
            </wp14:sizeRelV>
          </wp:anchor>
        </w:drawing>
      </w:r>
    </w:p>
    <w:p w14:paraId="4DBA129E" w14:textId="76F42BA0" w:rsidR="00E64F9F" w:rsidRPr="00CF1034" w:rsidRDefault="00E64F9F" w:rsidP="004010D8">
      <w:pPr>
        <w:rPr>
          <w:sz w:val="22"/>
        </w:rPr>
      </w:pPr>
      <w:r w:rsidRPr="00CF1034">
        <w:rPr>
          <w:noProof/>
          <w:sz w:val="22"/>
        </w:rPr>
        <w:drawing>
          <wp:anchor distT="0" distB="0" distL="114300" distR="114300" simplePos="0" relativeHeight="251681792" behindDoc="0" locked="0" layoutInCell="1" allowOverlap="1" wp14:anchorId="408BEF97" wp14:editId="2FE76C86">
            <wp:simplePos x="0" y="0"/>
            <wp:positionH relativeFrom="margin">
              <wp:posOffset>121285</wp:posOffset>
            </wp:positionH>
            <wp:positionV relativeFrom="paragraph">
              <wp:posOffset>186690</wp:posOffset>
            </wp:positionV>
            <wp:extent cx="2762250" cy="2609850"/>
            <wp:effectExtent l="0" t="0" r="0"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762250" cy="2609850"/>
                    </a:xfrm>
                    <a:prstGeom prst="rect">
                      <a:avLst/>
                    </a:prstGeom>
                  </pic:spPr>
                </pic:pic>
              </a:graphicData>
            </a:graphic>
            <wp14:sizeRelH relativeFrom="margin">
              <wp14:pctWidth>0</wp14:pctWidth>
            </wp14:sizeRelH>
            <wp14:sizeRelV relativeFrom="margin">
              <wp14:pctHeight>0</wp14:pctHeight>
            </wp14:sizeRelV>
          </wp:anchor>
        </w:drawing>
      </w:r>
    </w:p>
    <w:p w14:paraId="35B35AC2" w14:textId="4BBBE87B" w:rsidR="00E64F9F" w:rsidRPr="00CF1034" w:rsidRDefault="00E64F9F" w:rsidP="004010D8">
      <w:pPr>
        <w:rPr>
          <w:sz w:val="22"/>
        </w:rPr>
      </w:pPr>
    </w:p>
    <w:p w14:paraId="789DC85E" w14:textId="15615549" w:rsidR="00AF397D" w:rsidRPr="00CF1034" w:rsidRDefault="00E64F9F" w:rsidP="004010D8">
      <w:pPr>
        <w:rPr>
          <w:sz w:val="22"/>
        </w:rPr>
      </w:pPr>
      <w:r w:rsidRPr="00CF1034">
        <w:rPr>
          <w:sz w:val="22"/>
        </w:rPr>
        <w:t xml:space="preserve"> </w:t>
      </w:r>
    </w:p>
    <w:p w14:paraId="6515E0F2" w14:textId="13637DC2" w:rsidR="00E64F9F" w:rsidRPr="00CF1034" w:rsidRDefault="00E64F9F" w:rsidP="004010D8">
      <w:pPr>
        <w:rPr>
          <w:sz w:val="22"/>
        </w:rPr>
      </w:pPr>
    </w:p>
    <w:p w14:paraId="6ADC26C8" w14:textId="1AC8C669" w:rsidR="00E64F9F" w:rsidRPr="00CF1034" w:rsidRDefault="00E64F9F" w:rsidP="004010D8">
      <w:pPr>
        <w:rPr>
          <w:sz w:val="22"/>
        </w:rPr>
      </w:pPr>
    </w:p>
    <w:p w14:paraId="23707872" w14:textId="2CC98023" w:rsidR="00E64F9F" w:rsidRPr="00CF1034" w:rsidRDefault="00E64F9F" w:rsidP="004010D8">
      <w:pPr>
        <w:rPr>
          <w:sz w:val="22"/>
        </w:rPr>
      </w:pPr>
    </w:p>
    <w:p w14:paraId="49458692" w14:textId="2AB47FA7" w:rsidR="00E64F9F" w:rsidRPr="00CF1034" w:rsidRDefault="00E64F9F" w:rsidP="004010D8">
      <w:pPr>
        <w:rPr>
          <w:sz w:val="22"/>
        </w:rPr>
      </w:pPr>
    </w:p>
    <w:p w14:paraId="7508E49B" w14:textId="11EEA09A" w:rsidR="00E64F9F" w:rsidRPr="00CF1034" w:rsidRDefault="00D706B1" w:rsidP="004010D8">
      <w:pPr>
        <w:rPr>
          <w:sz w:val="22"/>
        </w:rPr>
      </w:pPr>
      <w:r w:rsidRPr="00CF1034">
        <w:rPr>
          <w:noProof/>
          <w:sz w:val="22"/>
        </w:rPr>
        <mc:AlternateContent>
          <mc:Choice Requires="wps">
            <w:drawing>
              <wp:anchor distT="45720" distB="45720" distL="114300" distR="114300" simplePos="0" relativeHeight="251686912" behindDoc="0" locked="0" layoutInCell="1" allowOverlap="1" wp14:anchorId="27F6C72C" wp14:editId="0D7098CF">
                <wp:simplePos x="0" y="0"/>
                <wp:positionH relativeFrom="margin">
                  <wp:posOffset>216535</wp:posOffset>
                </wp:positionH>
                <wp:positionV relativeFrom="paragraph">
                  <wp:posOffset>259715</wp:posOffset>
                </wp:positionV>
                <wp:extent cx="2609850" cy="685800"/>
                <wp:effectExtent l="0" t="0" r="19050" b="19050"/>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9850" cy="685800"/>
                        </a:xfrm>
                        <a:prstGeom prst="rect">
                          <a:avLst/>
                        </a:prstGeom>
                        <a:solidFill>
                          <a:srgbClr val="FFFFFF"/>
                        </a:solidFill>
                        <a:ln w="9525">
                          <a:solidFill>
                            <a:srgbClr val="000000"/>
                          </a:solidFill>
                          <a:miter lim="800000"/>
                          <a:headEnd/>
                          <a:tailEnd/>
                        </a:ln>
                      </wps:spPr>
                      <wps:txbx>
                        <w:txbxContent>
                          <w:p w14:paraId="6BEACF64" w14:textId="6250B171" w:rsidR="00E64F9F" w:rsidRDefault="00E64F9F" w:rsidP="00E64F9F">
                            <w:r>
                              <w:t xml:space="preserve">PJOG = 0.3, Epsilon = 0.3, Learning Rate = 0.7, Decaying LR = </w:t>
                            </w:r>
                            <w:r>
                              <w:t>True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7F6C72C" id="_x0000_t202" coordsize="21600,21600" o:spt="202" path="m,l,21600r21600,l21600,xe">
                <v:stroke joinstyle="miter"/>
                <v:path gradientshapeok="t" o:connecttype="rect"/>
              </v:shapetype>
              <v:shape id="Text Box 2" o:spid="_x0000_s1026" type="#_x0000_t202" style="position:absolute;margin-left:17.05pt;margin-top:20.45pt;width:205.5pt;height:54pt;z-index:2516869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">
                <v:textbox>
                  <w:txbxContent>
                    <w:p w14:paraId="6BEACF64" w14:textId="6250B171" w:rsidR="00E64F9F" w:rsidRDefault="00E64F9F" w:rsidP="00E64F9F">
                      <w:r>
                        <w:t xml:space="preserve">PJOG = 0.3, Epsilon = 0.3, Learning Rate = 0.7, Decaying LR = </w:t>
                      </w:r>
                      <w:r>
                        <w:t>True</w:t>
                      </w:r>
                    </w:p>
                  </w:txbxContent>
                </v:textbox>
                <w10:wrap type="square" anchorx="margin"/>
              </v:shape>
            </w:pict>
          </mc:Fallback>
        </mc:AlternateContent>
      </w:r>
      <w:r w:rsidR="007E3BA7" w:rsidRPr="00CF1034">
        <w:rPr>
          <w:noProof/>
          <w:sz w:val="22"/>
        </w:rPr>
        <mc:AlternateContent>
          <mc:Choice Requires="wps">
            <w:drawing>
              <wp:anchor distT="45720" distB="45720" distL="114300" distR="114300" simplePos="0" relativeHeight="251684864" behindDoc="0" locked="0" layoutInCell="1" allowOverlap="1" wp14:anchorId="4720F77E" wp14:editId="6DE460C8">
                <wp:simplePos x="0" y="0"/>
                <wp:positionH relativeFrom="margin">
                  <wp:posOffset>3309620</wp:posOffset>
                </wp:positionH>
                <wp:positionV relativeFrom="paragraph">
                  <wp:posOffset>255905</wp:posOffset>
                </wp:positionV>
                <wp:extent cx="2609850" cy="65722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9850" cy="657225"/>
                        </a:xfrm>
                        <a:prstGeom prst="rect">
                          <a:avLst/>
                        </a:prstGeom>
                        <a:solidFill>
                          <a:srgbClr val="FFFFFF"/>
                        </a:solidFill>
                        <a:ln w="9525">
                          <a:solidFill>
                            <a:srgbClr val="000000"/>
                          </a:solidFill>
                          <a:miter lim="800000"/>
                          <a:headEnd/>
                          <a:tailEnd/>
                        </a:ln>
                      </wps:spPr>
                      <wps:txbx>
                        <w:txbxContent>
                          <w:p w14:paraId="52BDB73F" w14:textId="386B2579" w:rsidR="00E64F9F" w:rsidRDefault="00E64F9F">
                            <w:r>
                              <w:t xml:space="preserve">PJOG = 0.3, Epsilon = 0.3, Learning Rate = 0.7, Decaying LR = </w:t>
                            </w:r>
                            <w:r>
                              <w:t>False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20F77E" id="_x0000_s1027" type="#_x0000_t202" style="position:absolute;margin-left:260.6pt;margin-top:20.15pt;width:205.5pt;height:51.75pt;z-index:2516848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">
                <v:textbox>
                  <w:txbxContent>
                    <w:p w14:paraId="52BDB73F" w14:textId="386B2579" w:rsidR="00E64F9F" w:rsidRDefault="00E64F9F">
                      <w:r>
                        <w:t xml:space="preserve">PJOG = 0.3, Epsilon = 0.3, Learning Rate = 0.7, Decaying LR = </w:t>
                      </w:r>
                      <w:r>
                        <w:t>False</w:t>
                      </w:r>
                    </w:p>
                  </w:txbxContent>
                </v:textbox>
                <w10:wrap type="square" anchorx="margin"/>
              </v:shape>
            </w:pict>
          </mc:Fallback>
        </mc:AlternateContent>
      </w:r>
    </w:p>
    <w:p w14:paraId="647D1411" w14:textId="3332A95E" w:rsidR="00E64F9F" w:rsidRPr="00CF1034" w:rsidRDefault="00E64F9F" w:rsidP="004010D8">
      <w:pPr>
        <w:rPr>
          <w:sz w:val="22"/>
        </w:rPr>
      </w:pPr>
    </w:p>
    <w:p w14:paraId="7B12B482" w14:textId="72045DFF" w:rsidR="00287CEA" w:rsidRDefault="00B2385A" w:rsidP="004010D8">
      <w:pPr>
        <w:rPr>
          <w:sz w:val="22"/>
        </w:rPr>
      </w:pPr>
      <w:r>
        <w:rPr>
          <w:noProof/>
        </w:rPr>
        <w:drawing>
          <wp:anchor distT="0" distB="0" distL="114300" distR="114300" simplePos="0" relativeHeight="251692032" behindDoc="0" locked="0" layoutInCell="1" allowOverlap="1" wp14:anchorId="7101E583" wp14:editId="6D25F4EE">
            <wp:simplePos x="0" y="0"/>
            <wp:positionH relativeFrom="column">
              <wp:posOffset>3283585</wp:posOffset>
            </wp:positionH>
            <wp:positionV relativeFrom="paragraph">
              <wp:posOffset>221615</wp:posOffset>
            </wp:positionV>
            <wp:extent cx="2686050" cy="2143125"/>
            <wp:effectExtent l="0" t="0" r="0" b="9525"/>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686050" cy="2143125"/>
                    </a:xfrm>
                    <a:prstGeom prst="rect">
                      <a:avLst/>
                    </a:prstGeom>
                  </pic:spPr>
                </pic:pic>
              </a:graphicData>
            </a:graphic>
            <wp14:sizeRelH relativeFrom="margin">
              <wp14:pctWidth>0</wp14:pctWidth>
            </wp14:sizeRelH>
            <wp14:sizeRelV relativeFrom="margin">
              <wp14:pctHeight>0</wp14:pctHeight>
            </wp14:sizeRelV>
          </wp:anchor>
        </w:drawing>
      </w:r>
      <w:r w:rsidR="00B10B64">
        <w:rPr>
          <w:noProof/>
        </w:rPr>
        <w:drawing>
          <wp:anchor distT="0" distB="0" distL="114300" distR="114300" simplePos="0" relativeHeight="251691008" behindDoc="0" locked="0" layoutInCell="1" allowOverlap="1" wp14:anchorId="32BAD07C" wp14:editId="0FF0B5AF">
            <wp:simplePos x="0" y="0"/>
            <wp:positionH relativeFrom="column">
              <wp:posOffset>245110</wp:posOffset>
            </wp:positionH>
            <wp:positionV relativeFrom="paragraph">
              <wp:posOffset>231140</wp:posOffset>
            </wp:positionV>
            <wp:extent cx="2533650" cy="2106295"/>
            <wp:effectExtent l="0" t="0" r="0" b="8255"/>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533650" cy="2106295"/>
                    </a:xfrm>
                    <a:prstGeom prst="rect">
                      <a:avLst/>
                    </a:prstGeom>
                  </pic:spPr>
                </pic:pic>
              </a:graphicData>
            </a:graphic>
            <wp14:sizeRelH relativeFrom="margin">
              <wp14:pctWidth>0</wp14:pctWidth>
            </wp14:sizeRelH>
            <wp14:sizeRelV relativeFrom="margin">
              <wp14:pctHeight>0</wp14:pctHeight>
            </wp14:sizeRelV>
          </wp:anchor>
        </w:drawing>
      </w:r>
    </w:p>
    <w:p w14:paraId="045DB935" w14:textId="42C202BD" w:rsidR="007B1681" w:rsidRDefault="007B1681" w:rsidP="004010D8">
      <w:pPr>
        <w:rPr>
          <w:sz w:val="22"/>
        </w:rPr>
      </w:pPr>
    </w:p>
    <w:p w14:paraId="27C43143" w14:textId="37F4FF82" w:rsidR="007B1681" w:rsidRDefault="007B1681" w:rsidP="004010D8">
      <w:pPr>
        <w:rPr>
          <w:sz w:val="22"/>
        </w:rPr>
      </w:pPr>
    </w:p>
    <w:p w14:paraId="779F4CF3" w14:textId="5BA427FD" w:rsidR="007B1681" w:rsidRDefault="007B1681" w:rsidP="004010D8">
      <w:pPr>
        <w:rPr>
          <w:sz w:val="22"/>
        </w:rPr>
      </w:pPr>
    </w:p>
    <w:p w14:paraId="0CA17292" w14:textId="06A039F2" w:rsidR="007B1681" w:rsidRDefault="007B1681" w:rsidP="004010D8">
      <w:pPr>
        <w:rPr>
          <w:sz w:val="22"/>
        </w:rPr>
      </w:pPr>
    </w:p>
    <w:p w14:paraId="4612D768" w14:textId="69103819" w:rsidR="007B1681" w:rsidRDefault="007B1681" w:rsidP="004010D8">
      <w:pPr>
        <w:rPr>
          <w:sz w:val="22"/>
        </w:rPr>
      </w:pPr>
    </w:p>
    <w:p w14:paraId="31C6573F" w14:textId="07B4D60A" w:rsidR="00150620" w:rsidRDefault="00B2385A" w:rsidP="004010D8">
      <w:pPr>
        <w:rPr>
          <w:sz w:val="22"/>
        </w:rPr>
      </w:pPr>
      <w:r w:rsidRPr="00CF1034">
        <w:rPr>
          <w:noProof/>
          <w:sz w:val="22"/>
        </w:rPr>
        <mc:AlternateContent>
          <mc:Choice Requires="wps">
            <w:drawing>
              <wp:anchor distT="45720" distB="45720" distL="114300" distR="114300" simplePos="0" relativeHeight="251694080" behindDoc="0" locked="0" layoutInCell="1" allowOverlap="1" wp14:anchorId="3F83F9F3" wp14:editId="2225B361">
                <wp:simplePos x="0" y="0"/>
                <wp:positionH relativeFrom="margin">
                  <wp:posOffset>3283585</wp:posOffset>
                </wp:positionH>
                <wp:positionV relativeFrom="paragraph">
                  <wp:posOffset>207010</wp:posOffset>
                </wp:positionV>
                <wp:extent cx="2609850" cy="685800"/>
                <wp:effectExtent l="0" t="0" r="19050" b="19050"/>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9850" cy="685800"/>
                        </a:xfrm>
                        <a:prstGeom prst="rect">
                          <a:avLst/>
                        </a:prstGeom>
                        <a:solidFill>
                          <a:srgbClr val="FFFFFF"/>
                        </a:solidFill>
                        <a:ln w="9525">
                          <a:solidFill>
                            <a:srgbClr val="000000"/>
                          </a:solidFill>
                          <a:miter lim="800000"/>
                          <a:headEnd/>
                          <a:tailEnd/>
                        </a:ln>
                      </wps:spPr>
                      <wps:txbx>
                        <w:txbxContent>
                          <w:p w14:paraId="25C83B78" w14:textId="321FC4DC" w:rsidR="00B2385A" w:rsidRDefault="00B2385A" w:rsidP="00B2385A">
                            <w:r>
                              <w:t xml:space="preserve">PJOG = 0.3, Epsilon = </w:t>
                            </w:r>
                            <w:r>
                              <w:t>0.</w:t>
                            </w:r>
                            <w:r>
                              <w:t>1</w:t>
                            </w:r>
                            <w:r>
                              <w:t>, Learning Rate = 0.7, Decaying LR = True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83F9F3" id="_x0000_s1028" type="#_x0000_t202" style="position:absolute;margin-left:258.55pt;margin-top:16.3pt;width:205.5pt;height:54pt;z-index:2516940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">
                <v:textbox>
                  <w:txbxContent>
                    <w:p w14:paraId="25C83B78" w14:textId="321FC4DC" w:rsidR="00B2385A" w:rsidRDefault="00B2385A" w:rsidP="00B2385A">
                      <w:r>
                        <w:t xml:space="preserve">PJOG = 0.3, Epsilon = </w:t>
                      </w:r>
                      <w:r>
                        <w:t>0.</w:t>
                      </w:r>
                      <w:r>
                        <w:t>1</w:t>
                      </w:r>
                      <w:r>
                        <w:t>, Learning Rate = 0.7, Decaying LR = True</w:t>
                      </w:r>
                    </w:p>
                  </w:txbxContent>
                </v:textbox>
                <w10:wrap type="square" anchorx="margin"/>
              </v:shape>
            </w:pict>
          </mc:Fallback>
        </mc:AlternateContent>
      </w:r>
      <w:r w:rsidR="00150620" w:rsidRPr="00CF1034">
        <w:rPr>
          <w:noProof/>
          <w:sz w:val="22"/>
        </w:rPr>
        <mc:AlternateContent>
          <mc:Choice Requires="wps">
            <w:drawing>
              <wp:anchor distT="45720" distB="45720" distL="114300" distR="114300" simplePos="0" relativeHeight="251689984" behindDoc="0" locked="0" layoutInCell="1" allowOverlap="1" wp14:anchorId="2D30ED4A" wp14:editId="18F12740">
                <wp:simplePos x="0" y="0"/>
                <wp:positionH relativeFrom="margin">
                  <wp:posOffset>178435</wp:posOffset>
                </wp:positionH>
                <wp:positionV relativeFrom="paragraph">
                  <wp:posOffset>207010</wp:posOffset>
                </wp:positionV>
                <wp:extent cx="2609850" cy="685800"/>
                <wp:effectExtent l="0" t="0" r="19050" b="1905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9850" cy="685800"/>
                        </a:xfrm>
                        <a:prstGeom prst="rect">
                          <a:avLst/>
                        </a:prstGeom>
                        <a:solidFill>
                          <a:srgbClr val="FFFFFF"/>
                        </a:solidFill>
                        <a:ln w="9525">
                          <a:solidFill>
                            <a:srgbClr val="000000"/>
                          </a:solidFill>
                          <a:miter lim="800000"/>
                          <a:headEnd/>
                          <a:tailEnd/>
                        </a:ln>
                      </wps:spPr>
                      <wps:txbx>
                        <w:txbxContent>
                          <w:p w14:paraId="77E3A3A3" w14:textId="797A5D31" w:rsidR="00150620" w:rsidRDefault="00150620" w:rsidP="00150620">
                            <w:r>
                              <w:t>PJOG = 0.3, Epsilon = 0.</w:t>
                            </w:r>
                            <w:r>
                              <w:t>6</w:t>
                            </w:r>
                            <w:bookmarkStart w:id="0" w:name="_GoBack"/>
                            <w:bookmarkEnd w:id="0"/>
                            <w:r>
                              <w:t>, Learning Rate = 0.7, Decaying LR = True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30ED4A" id="_x0000_s1029" type="#_x0000_t202" style="position:absolute;margin-left:14.05pt;margin-top:16.3pt;width:205.5pt;height:54pt;z-index:2516899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">
                <v:textbox>
                  <w:txbxContent>
                    <w:p w14:paraId="77E3A3A3" w14:textId="797A5D31" w:rsidR="00150620" w:rsidRDefault="00150620" w:rsidP="00150620">
                      <w:r>
                        <w:t>PJOG = 0.3, Epsilon = 0.</w:t>
                      </w:r>
                      <w:r>
                        <w:t>6</w:t>
                      </w:r>
                      <w:bookmarkStart w:id="1" w:name="_GoBack"/>
                      <w:bookmarkEnd w:id="1"/>
                      <w:r>
                        <w:t>, Learning Rate = 0.7, Decaying LR = True</w:t>
                      </w:r>
                    </w:p>
                  </w:txbxContent>
                </v:textbox>
                <w10:wrap type="square" anchorx="margin"/>
              </v:shape>
            </w:pict>
          </mc:Fallback>
        </mc:AlternateContent>
      </w:r>
    </w:p>
    <w:p w14:paraId="1591A3BD" w14:textId="77777777" w:rsidR="00150620" w:rsidRDefault="00150620" w:rsidP="004010D8">
      <w:pPr>
        <w:rPr>
          <w:sz w:val="22"/>
        </w:rPr>
      </w:pPr>
    </w:p>
    <w:p w14:paraId="010EC33E" w14:textId="77777777" w:rsidR="007B1681" w:rsidRDefault="007B1681" w:rsidP="004010D8">
      <w:pPr>
        <w:rPr>
          <w:sz w:val="22"/>
        </w:rPr>
      </w:pPr>
    </w:p>
    <w:p w14:paraId="0FE795FB" w14:textId="3B7521F5" w:rsidR="00A00D5C" w:rsidRPr="00CF1034" w:rsidRDefault="00A00D5C" w:rsidP="004010D8">
      <w:pPr>
        <w:rPr>
          <w:sz w:val="22"/>
        </w:rPr>
      </w:pPr>
      <w:r w:rsidRPr="00CF1034">
        <w:rPr>
          <w:sz w:val="22"/>
        </w:rPr>
        <w:t xml:space="preserve">In this case, decaying LR actually seemed to have a positive impact on the convergence to a possible goal state. Another interesting observation is how the Q-learning agent tried to reach the top right goal state, which is blocked off by walls and inaccessible, but the agent insists on trying to converge to that specific goal state first. </w:t>
      </w:r>
    </w:p>
    <w:p w14:paraId="760B8338" w14:textId="18BEFD33" w:rsidR="00A00D5C" w:rsidRPr="00CF1034" w:rsidRDefault="00A00D5C" w:rsidP="004010D8">
      <w:pPr>
        <w:rPr>
          <w:sz w:val="22"/>
        </w:rPr>
      </w:pPr>
      <w:r w:rsidRPr="00CF1034">
        <w:rPr>
          <w:sz w:val="22"/>
        </w:rPr>
        <w:t xml:space="preserve">Due to some page constraints, additional visualizations will not be provided, but an explanation of the results will be done. With the top right goal state, no matter how I changed my parameters, the agent always </w:t>
      </w:r>
      <w:r w:rsidRPr="00CF1034">
        <w:rPr>
          <w:sz w:val="22"/>
        </w:rPr>
        <w:lastRenderedPageBreak/>
        <w:t>attempted to reach that goal state. This is likely explained by the fact that there are less reward penalties for moving upwards in the beginning, and as a result, the agent attempts to move in the way that is least susceptible to wall encounters. This results in the agent moving upwards, encountering some upward walls, then moves to the right, then upwards again, and lastly it stays at the top right corner, where in normal circumstances it would converge to a goal state. However, I blocked the wall on purpose, because I was curious to see how the agent would react when it triggers the penalties for hitting the wall. Surprisingly, the agent often stayed in that area for quite some time.</w:t>
      </w:r>
    </w:p>
    <w:p w14:paraId="74BD38A2" w14:textId="018F5388" w:rsidR="00A00D5C" w:rsidRPr="00CF1034" w:rsidRDefault="00A00D5C" w:rsidP="004010D8">
      <w:pPr>
        <w:rPr>
          <w:sz w:val="22"/>
        </w:rPr>
      </w:pPr>
      <w:r w:rsidRPr="00CF1034">
        <w:rPr>
          <w:sz w:val="22"/>
        </w:rPr>
        <w:t xml:space="preserve">An important note, however, is the exploration vs. exploitation result. When epsilon was increased, ultimately only a few solutions were encountered. However, when epsilon was decreased in favor of exploration, multiple solutions were able to be encountered which were otherwise not accessible without performing exploration. The middle and second-most upper right goal states were reached for the first time with exploration. However, the tradeoff lies at the time it takes to converge – it ultimately takes much longer for the agent to converge. </w:t>
      </w:r>
    </w:p>
    <w:p w14:paraId="7044EB68" w14:textId="51DE4841" w:rsidR="00A00D5C" w:rsidRPr="00CF1034" w:rsidRDefault="00A00D5C" w:rsidP="00A00D5C">
      <w:pPr>
        <w:rPr>
          <w:sz w:val="22"/>
        </w:rPr>
      </w:pPr>
      <w:r w:rsidRPr="00CF1034">
        <w:rPr>
          <w:sz w:val="22"/>
        </w:rPr>
        <w:t xml:space="preserve">PJOG can break the trend mentioned in the paragraph previous to the previous. This is because it is more likely to move in the suboptimal manner when increased. However, once again the agent always seems to consistently somehow make it to the top </w:t>
      </w:r>
      <w:r w:rsidR="007C0377" w:rsidRPr="00CF1034">
        <w:rPr>
          <w:sz w:val="22"/>
        </w:rPr>
        <w:t>right-hand</w:t>
      </w:r>
      <w:r w:rsidRPr="00CF1034">
        <w:rPr>
          <w:sz w:val="22"/>
        </w:rPr>
        <w:t xml:space="preserve"> corner, which suggests that the reward penalty for hitting a wall is quite large. If reduced, some other possible avenues of exploration could be performed.</w:t>
      </w:r>
    </w:p>
    <w:p w14:paraId="152353D5" w14:textId="7B11ADC9" w:rsidR="00E64F9F" w:rsidRPr="00CF1034" w:rsidRDefault="00E64F9F" w:rsidP="00E64F9F">
      <w:pPr>
        <w:pStyle w:val="Heading2"/>
        <w:rPr>
          <w:sz w:val="32"/>
        </w:rPr>
      </w:pPr>
      <w:r w:rsidRPr="00CF1034">
        <w:rPr>
          <w:sz w:val="32"/>
        </w:rPr>
        <w:t>Conclusion</w:t>
      </w:r>
    </w:p>
    <w:p w14:paraId="0753D0CC" w14:textId="17A41A8A" w:rsidR="00E64F9F" w:rsidRPr="00CF1034" w:rsidRDefault="00E64F9F" w:rsidP="00E64F9F">
      <w:pPr>
        <w:rPr>
          <w:sz w:val="22"/>
        </w:rPr>
      </w:pPr>
      <w:r w:rsidRPr="00CF1034">
        <w:rPr>
          <w:sz w:val="22"/>
        </w:rPr>
        <w:t xml:space="preserve">Through conducting analysis of reinforcement learning algorithms, namely value iteration, policy iteration, and Q-learning, we find that there are scenarios in which one algorithm is better than the other. Value iteration and policy iteration are ideal for use on known models, while Q-learning is best used on an unknown model. </w:t>
      </w:r>
    </w:p>
    <w:p w14:paraId="357DE15A" w14:textId="63347BFB" w:rsidR="00E64F9F" w:rsidRPr="00CF1034" w:rsidRDefault="00E64F9F" w:rsidP="00E64F9F">
      <w:pPr>
        <w:rPr>
          <w:sz w:val="22"/>
        </w:rPr>
      </w:pPr>
      <w:r w:rsidRPr="00CF1034">
        <w:rPr>
          <w:sz w:val="22"/>
        </w:rPr>
        <w:t>We first found that value iteration actually converged faster than policy iteration in terms of time, though it required many more iterative steps than policy iteration. We also learned that value iteration typically returns a true optimal policy, while this is not necessarily the case for policy iteration. However, policy iteration in general is still faster and more stable, while if PJOG was greater than expected, value iteration performs poorly. The most surprising revelation overall is the fact that value iteration was faster than policy iteration in both problems, when in general it is expected that policy iteration converges faster than value iteration.</w:t>
      </w:r>
    </w:p>
    <w:p w14:paraId="43A2B1E3" w14:textId="29CC50E9" w:rsidR="00E64F9F" w:rsidRPr="00CF1034" w:rsidRDefault="00E64F9F" w:rsidP="00E64F9F">
      <w:pPr>
        <w:rPr>
          <w:sz w:val="22"/>
        </w:rPr>
      </w:pPr>
      <w:r w:rsidRPr="00CF1034">
        <w:rPr>
          <w:sz w:val="22"/>
        </w:rPr>
        <w:t>The second part of the assignment involved using another reinforcement learning algorithm to perform exploration strategies, namely Q-learning. The main issue to consider with regards to Q-learning is Exploration vs. Exploitation. Through changing the epsilon values and learning rates,</w:t>
      </w:r>
      <w:r w:rsidRPr="00CF1034">
        <w:rPr>
          <w:sz w:val="22"/>
        </w:rPr>
        <w:t xml:space="preserve"> </w:t>
      </w:r>
      <w:r w:rsidRPr="00CF1034">
        <w:rPr>
          <w:sz w:val="22"/>
        </w:rPr>
        <w:t>we were able to adjust for both cases. Ultimately, it was found that no one method is better than the</w:t>
      </w:r>
      <w:r w:rsidRPr="00CF1034">
        <w:rPr>
          <w:sz w:val="22"/>
        </w:rPr>
        <w:t xml:space="preserve"> other – rather the best method would be to incorporate a balance between the two strategies.</w:t>
      </w:r>
    </w:p>
    <w:sectPr w:rsidR="00E64F9F" w:rsidRPr="00CF1034">
      <w:footerReference w:type="default" r:id="rId24"/>
      <w:pgSz w:w="12240" w:h="15840"/>
      <w:pgMar w:top="1267" w:right="1339" w:bottom="1339" w:left="1339"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3C367D" w14:textId="77777777" w:rsidR="006E1ADD" w:rsidRDefault="006E1ADD">
      <w:pPr>
        <w:spacing w:after="0" w:line="240" w:lineRule="auto"/>
      </w:pPr>
      <w:r>
        <w:separator/>
      </w:r>
    </w:p>
    <w:p w14:paraId="51034994" w14:textId="77777777" w:rsidR="006E1ADD" w:rsidRDefault="006E1ADD"/>
    <w:p w14:paraId="062A8976" w14:textId="77777777" w:rsidR="006E1ADD" w:rsidRDefault="006E1ADD"/>
  </w:endnote>
  <w:endnote w:type="continuationSeparator" w:id="0">
    <w:p w14:paraId="6E23022A" w14:textId="77777777" w:rsidR="006E1ADD" w:rsidRDefault="006E1ADD">
      <w:pPr>
        <w:spacing w:after="0" w:line="240" w:lineRule="auto"/>
      </w:pPr>
      <w:r>
        <w:continuationSeparator/>
      </w:r>
    </w:p>
    <w:p w14:paraId="5016EA1C" w14:textId="77777777" w:rsidR="006E1ADD" w:rsidRDefault="006E1ADD"/>
    <w:p w14:paraId="1A2020E5" w14:textId="77777777" w:rsidR="006E1ADD" w:rsidRDefault="006E1AD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95635894"/>
      <w:docPartObj>
        <w:docPartGallery w:val="Page Numbers (Bottom of Page)"/>
        <w:docPartUnique/>
      </w:docPartObj>
    </w:sdtPr>
    <w:sdtEndPr>
      <w:rPr>
        <w:noProof/>
      </w:rPr>
    </w:sdtEndPr>
    <w:sdtContent>
      <w:p w14:paraId="5C6260BB" w14:textId="77777777" w:rsidR="0072623E" w:rsidRDefault="00933D2C">
        <w:pPr>
          <w:pStyle w:val="Footer"/>
        </w:pPr>
        <w:r>
          <w:fldChar w:fldCharType="begin"/>
        </w:r>
        <w:r>
          <w:instrText xml:space="preserve"> PAGE   \* MERGEFORMAT </w:instrText>
        </w:r>
        <w:r>
          <w:fldChar w:fldCharType="separate"/>
        </w:r>
        <w:r w:rsidR="0062034F">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6EDD0B" w14:textId="77777777" w:rsidR="006E1ADD" w:rsidRDefault="006E1ADD">
      <w:pPr>
        <w:spacing w:after="0" w:line="240" w:lineRule="auto"/>
      </w:pPr>
      <w:r>
        <w:separator/>
      </w:r>
    </w:p>
    <w:p w14:paraId="3322B0EF" w14:textId="77777777" w:rsidR="006E1ADD" w:rsidRDefault="006E1ADD"/>
    <w:p w14:paraId="54EA94AB" w14:textId="77777777" w:rsidR="006E1ADD" w:rsidRDefault="006E1ADD"/>
  </w:footnote>
  <w:footnote w:type="continuationSeparator" w:id="0">
    <w:p w14:paraId="770C6718" w14:textId="77777777" w:rsidR="006E1ADD" w:rsidRDefault="006E1ADD">
      <w:pPr>
        <w:spacing w:after="0" w:line="240" w:lineRule="auto"/>
      </w:pPr>
      <w:r>
        <w:continuationSeparator/>
      </w:r>
    </w:p>
    <w:p w14:paraId="31DC00B3" w14:textId="77777777" w:rsidR="006E1ADD" w:rsidRDefault="006E1ADD"/>
    <w:p w14:paraId="6013ABF7" w14:textId="77777777" w:rsidR="006E1ADD" w:rsidRDefault="006E1ADD"/>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B482632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F74480E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05E4EA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A150E78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8D10168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FAE06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97E6E1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CC4DA3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4C23A14"/>
    <w:lvl w:ilvl="0">
      <w:start w:val="1"/>
      <w:numFmt w:val="decimal"/>
      <w:lvlText w:val="%1."/>
      <w:lvlJc w:val="left"/>
      <w:pPr>
        <w:tabs>
          <w:tab w:val="num" w:pos="749"/>
        </w:tabs>
        <w:ind w:left="749" w:hanging="259"/>
      </w:pPr>
      <w:rPr>
        <w:rFonts w:hint="default"/>
      </w:rPr>
    </w:lvl>
  </w:abstractNum>
  <w:abstractNum w:abstractNumId="9" w15:restartNumberingAfterBreak="0">
    <w:nsid w:val="FFFFFF89"/>
    <w:multiLevelType w:val="singleLevel"/>
    <w:tmpl w:val="BD14218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2957834"/>
    <w:multiLevelType w:val="hybridMultilevel"/>
    <w:tmpl w:val="64709B02"/>
    <w:lvl w:ilvl="0" w:tplc="D0CE1B3C">
      <w:start w:val="1"/>
      <w:numFmt w:val="bullet"/>
      <w:lvlText w:val=""/>
      <w:lvlJc w:val="left"/>
      <w:pPr>
        <w:ind w:left="749" w:hanging="259"/>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6C82C9A"/>
    <w:multiLevelType w:val="hybridMultilevel"/>
    <w:tmpl w:val="63F07864"/>
    <w:lvl w:ilvl="0" w:tplc="A552E8B8">
      <w:start w:val="1"/>
      <w:numFmt w:val="bullet"/>
      <w:lvlText w:val=""/>
      <w:lvlJc w:val="left"/>
      <w:pPr>
        <w:tabs>
          <w:tab w:val="num" w:pos="662"/>
        </w:tabs>
        <w:ind w:left="173" w:firstLine="31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9BC0320"/>
    <w:multiLevelType w:val="hybridMultilevel"/>
    <w:tmpl w:val="DC3C7298"/>
    <w:lvl w:ilvl="0" w:tplc="B92C4AE4">
      <w:start w:val="1"/>
      <w:numFmt w:val="bullet"/>
      <w:lvlText w:val=""/>
      <w:lvlJc w:val="left"/>
      <w:pPr>
        <w:ind w:left="662" w:hanging="172"/>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2083510"/>
    <w:multiLevelType w:val="hybridMultilevel"/>
    <w:tmpl w:val="BE6E19F6"/>
    <w:lvl w:ilvl="0" w:tplc="A50A105A">
      <w:start w:val="1"/>
      <w:numFmt w:val="bullet"/>
      <w:pStyle w:val="ListBullet"/>
      <w:lvlText w:val=""/>
      <w:lvlJc w:val="left"/>
      <w:pPr>
        <w:tabs>
          <w:tab w:val="num" w:pos="749"/>
        </w:tabs>
        <w:ind w:left="749" w:hanging="259"/>
      </w:pPr>
      <w:rPr>
        <w:rFonts w:ascii="Symbol" w:hAnsi="Symbol" w:hint="default"/>
        <w:color w:val="000000" w:themeColor="text1"/>
        <w:w w:val="1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B226C1F"/>
    <w:multiLevelType w:val="hybridMultilevel"/>
    <w:tmpl w:val="49ACD974"/>
    <w:lvl w:ilvl="0" w:tplc="2A7A1916">
      <w:start w:val="1"/>
      <w:numFmt w:val="bullet"/>
      <w:lvlText w:val=""/>
      <w:lvlJc w:val="left"/>
      <w:pPr>
        <w:ind w:left="850" w:hanging="360"/>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C901CF9"/>
    <w:multiLevelType w:val="hybridMultilevel"/>
    <w:tmpl w:val="2F4A75D8"/>
    <w:lvl w:ilvl="0" w:tplc="62A25D7A">
      <w:start w:val="1"/>
      <w:numFmt w:val="decimal"/>
      <w:pStyle w:val="ListNumb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1"/>
  </w:num>
  <w:num w:numId="3">
    <w:abstractNumId w:val="14"/>
  </w:num>
  <w:num w:numId="4">
    <w:abstractNumId w:val="12"/>
  </w:num>
  <w:num w:numId="5">
    <w:abstractNumId w:val="10"/>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3"/>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16CB"/>
    <w:rsid w:val="00002869"/>
    <w:rsid w:val="0004677A"/>
    <w:rsid w:val="00046E09"/>
    <w:rsid w:val="0009337B"/>
    <w:rsid w:val="00095635"/>
    <w:rsid w:val="000C3DCA"/>
    <w:rsid w:val="000F17DB"/>
    <w:rsid w:val="000F2B25"/>
    <w:rsid w:val="000F6525"/>
    <w:rsid w:val="00132928"/>
    <w:rsid w:val="00140F55"/>
    <w:rsid w:val="00150620"/>
    <w:rsid w:val="00186C83"/>
    <w:rsid w:val="001E73FE"/>
    <w:rsid w:val="001F083A"/>
    <w:rsid w:val="00201FE3"/>
    <w:rsid w:val="00216025"/>
    <w:rsid w:val="002221F7"/>
    <w:rsid w:val="00260CE3"/>
    <w:rsid w:val="00287CEA"/>
    <w:rsid w:val="002E0687"/>
    <w:rsid w:val="002F07CE"/>
    <w:rsid w:val="00306B29"/>
    <w:rsid w:val="003221E9"/>
    <w:rsid w:val="003A6074"/>
    <w:rsid w:val="003A6292"/>
    <w:rsid w:val="003D245D"/>
    <w:rsid w:val="003E4F0A"/>
    <w:rsid w:val="003E78AA"/>
    <w:rsid w:val="003F738D"/>
    <w:rsid w:val="004010D8"/>
    <w:rsid w:val="00415547"/>
    <w:rsid w:val="00436158"/>
    <w:rsid w:val="00442C7B"/>
    <w:rsid w:val="004920F2"/>
    <w:rsid w:val="004D2B90"/>
    <w:rsid w:val="004E36A9"/>
    <w:rsid w:val="004E3788"/>
    <w:rsid w:val="004E5057"/>
    <w:rsid w:val="004F3DFE"/>
    <w:rsid w:val="005200E6"/>
    <w:rsid w:val="00536362"/>
    <w:rsid w:val="005A4476"/>
    <w:rsid w:val="005B6C5D"/>
    <w:rsid w:val="005C602E"/>
    <w:rsid w:val="005D1F20"/>
    <w:rsid w:val="005F592B"/>
    <w:rsid w:val="0062034F"/>
    <w:rsid w:val="006249D6"/>
    <w:rsid w:val="00640F72"/>
    <w:rsid w:val="006438AC"/>
    <w:rsid w:val="00657E3C"/>
    <w:rsid w:val="00692C0F"/>
    <w:rsid w:val="006967C1"/>
    <w:rsid w:val="006B7F1C"/>
    <w:rsid w:val="006E1ADD"/>
    <w:rsid w:val="006F6EFA"/>
    <w:rsid w:val="0070402C"/>
    <w:rsid w:val="0072623E"/>
    <w:rsid w:val="0074173C"/>
    <w:rsid w:val="00764793"/>
    <w:rsid w:val="00776328"/>
    <w:rsid w:val="00784B00"/>
    <w:rsid w:val="007B1681"/>
    <w:rsid w:val="007C0377"/>
    <w:rsid w:val="007D7D27"/>
    <w:rsid w:val="007E3BA7"/>
    <w:rsid w:val="00804F85"/>
    <w:rsid w:val="00846E07"/>
    <w:rsid w:val="00866F48"/>
    <w:rsid w:val="00873224"/>
    <w:rsid w:val="00873913"/>
    <w:rsid w:val="00883986"/>
    <w:rsid w:val="00891504"/>
    <w:rsid w:val="008C7428"/>
    <w:rsid w:val="008D7A6E"/>
    <w:rsid w:val="00924BD0"/>
    <w:rsid w:val="00933D2C"/>
    <w:rsid w:val="0093431C"/>
    <w:rsid w:val="00942C8B"/>
    <w:rsid w:val="00953025"/>
    <w:rsid w:val="00963D02"/>
    <w:rsid w:val="0098496F"/>
    <w:rsid w:val="009F1373"/>
    <w:rsid w:val="00A00D5C"/>
    <w:rsid w:val="00A12B75"/>
    <w:rsid w:val="00A171D8"/>
    <w:rsid w:val="00A171EA"/>
    <w:rsid w:val="00A2617E"/>
    <w:rsid w:val="00A3030A"/>
    <w:rsid w:val="00A342CD"/>
    <w:rsid w:val="00A5176D"/>
    <w:rsid w:val="00A527EF"/>
    <w:rsid w:val="00A52FCA"/>
    <w:rsid w:val="00A53A47"/>
    <w:rsid w:val="00A61D3A"/>
    <w:rsid w:val="00A82115"/>
    <w:rsid w:val="00A938FD"/>
    <w:rsid w:val="00AA5749"/>
    <w:rsid w:val="00AA7ABB"/>
    <w:rsid w:val="00AC47EF"/>
    <w:rsid w:val="00AE7914"/>
    <w:rsid w:val="00AF397D"/>
    <w:rsid w:val="00AF6189"/>
    <w:rsid w:val="00B00BB3"/>
    <w:rsid w:val="00B04ECA"/>
    <w:rsid w:val="00B10B64"/>
    <w:rsid w:val="00B2385A"/>
    <w:rsid w:val="00B416A4"/>
    <w:rsid w:val="00B658D4"/>
    <w:rsid w:val="00BB121C"/>
    <w:rsid w:val="00C07BAB"/>
    <w:rsid w:val="00C26BE2"/>
    <w:rsid w:val="00C6302C"/>
    <w:rsid w:val="00C81D7E"/>
    <w:rsid w:val="00CA15E8"/>
    <w:rsid w:val="00CA617D"/>
    <w:rsid w:val="00CB574D"/>
    <w:rsid w:val="00CB6AF7"/>
    <w:rsid w:val="00CC198A"/>
    <w:rsid w:val="00CF1034"/>
    <w:rsid w:val="00CF11CE"/>
    <w:rsid w:val="00CF4468"/>
    <w:rsid w:val="00CF5085"/>
    <w:rsid w:val="00D10567"/>
    <w:rsid w:val="00D15560"/>
    <w:rsid w:val="00D17818"/>
    <w:rsid w:val="00D21E96"/>
    <w:rsid w:val="00D270D5"/>
    <w:rsid w:val="00D53626"/>
    <w:rsid w:val="00D706B1"/>
    <w:rsid w:val="00D77F9A"/>
    <w:rsid w:val="00D83A01"/>
    <w:rsid w:val="00D916CB"/>
    <w:rsid w:val="00DB5B72"/>
    <w:rsid w:val="00DC5FE1"/>
    <w:rsid w:val="00DD4454"/>
    <w:rsid w:val="00DE4A31"/>
    <w:rsid w:val="00DE5903"/>
    <w:rsid w:val="00DE7DDF"/>
    <w:rsid w:val="00E015BC"/>
    <w:rsid w:val="00E23872"/>
    <w:rsid w:val="00E315BA"/>
    <w:rsid w:val="00E64F9F"/>
    <w:rsid w:val="00E657CB"/>
    <w:rsid w:val="00E67132"/>
    <w:rsid w:val="00E76FC0"/>
    <w:rsid w:val="00E8662C"/>
    <w:rsid w:val="00EB1C2D"/>
    <w:rsid w:val="00ED005B"/>
    <w:rsid w:val="00EE34FE"/>
    <w:rsid w:val="00EF2754"/>
    <w:rsid w:val="00F14C1B"/>
    <w:rsid w:val="00F85AA8"/>
    <w:rsid w:val="00F932B0"/>
    <w:rsid w:val="00FA2F71"/>
    <w:rsid w:val="00FB6C07"/>
    <w:rsid w:val="00FC628B"/>
    <w:rsid w:val="00FE56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9A6B3F4"/>
  <w15:chartTrackingRefBased/>
  <w15:docId w15:val="{C788B479-6A09-4B57-8A3A-87A5E1ECC3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color w:val="000000" w:themeColor="text1"/>
        <w:sz w:val="24"/>
        <w:szCs w:val="24"/>
        <w:lang w:val="en-US" w:eastAsia="ja-JP" w:bidi="ar-SA"/>
      </w:rPr>
    </w:rPrDefault>
    <w:pPrDefault>
      <w:pPr>
        <w:spacing w:after="24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034F"/>
  </w:style>
  <w:style w:type="paragraph" w:styleId="Heading1">
    <w:name w:val="heading 1"/>
    <w:basedOn w:val="Normal"/>
    <w:next w:val="Normal"/>
    <w:link w:val="Heading1Char"/>
    <w:uiPriority w:val="9"/>
    <w:qFormat/>
    <w:pPr>
      <w:keepNext/>
      <w:keepLines/>
      <w:spacing w:before="400" w:line="240" w:lineRule="auto"/>
      <w:contextualSpacing/>
      <w:outlineLvl w:val="0"/>
    </w:pPr>
    <w:rPr>
      <w:rFonts w:asciiTheme="majorHAnsi" w:eastAsiaTheme="majorEastAsia" w:hAnsiTheme="majorHAnsi" w:cstheme="majorBidi"/>
      <w:sz w:val="42"/>
      <w:szCs w:val="32"/>
    </w:rPr>
  </w:style>
  <w:style w:type="paragraph" w:styleId="Heading2">
    <w:name w:val="heading 2"/>
    <w:basedOn w:val="Normal"/>
    <w:next w:val="Normal"/>
    <w:link w:val="Heading2Char"/>
    <w:uiPriority w:val="9"/>
    <w:unhideWhenUsed/>
    <w:qFormat/>
    <w:pPr>
      <w:keepNext/>
      <w:keepLines/>
      <w:spacing w:before="400" w:line="240" w:lineRule="auto"/>
      <w:outlineLvl w:val="1"/>
    </w:pPr>
    <w:rPr>
      <w:rFonts w:asciiTheme="majorHAnsi" w:eastAsiaTheme="majorEastAsia" w:hAnsiTheme="majorHAnsi" w:cstheme="majorBidi"/>
      <w:sz w:val="36"/>
      <w:szCs w:val="26"/>
    </w:rPr>
  </w:style>
  <w:style w:type="paragraph" w:styleId="Heading3">
    <w:name w:val="heading 3"/>
    <w:basedOn w:val="Normal"/>
    <w:next w:val="Normal"/>
    <w:link w:val="Heading3Char"/>
    <w:uiPriority w:val="9"/>
    <w:semiHidden/>
    <w:unhideWhenUsed/>
    <w:qFormat/>
    <w:pPr>
      <w:keepNext/>
      <w:keepLines/>
      <w:spacing w:before="400" w:line="240" w:lineRule="auto"/>
      <w:outlineLvl w:val="2"/>
    </w:pPr>
    <w:rPr>
      <w:rFonts w:asciiTheme="majorHAnsi" w:eastAsiaTheme="majorEastAsia" w:hAnsiTheme="majorHAnsi" w:cstheme="majorBidi"/>
      <w:sz w:val="30"/>
    </w:rPr>
  </w:style>
  <w:style w:type="paragraph" w:styleId="Heading4">
    <w:name w:val="heading 4"/>
    <w:basedOn w:val="Normal"/>
    <w:next w:val="Normal"/>
    <w:link w:val="Heading4Char"/>
    <w:uiPriority w:val="9"/>
    <w:semiHidden/>
    <w:unhideWhenUsed/>
    <w:qFormat/>
    <w:pPr>
      <w:keepNext/>
      <w:keepLines/>
      <w:spacing w:before="400" w:line="240" w:lineRule="auto"/>
      <w:outlineLvl w:val="3"/>
    </w:pPr>
    <w:rPr>
      <w:rFonts w:asciiTheme="majorHAnsi" w:eastAsiaTheme="majorEastAsia" w:hAnsiTheme="majorHAnsi" w:cstheme="majorBidi"/>
      <w:i/>
      <w:iCs/>
      <w:sz w:val="30"/>
    </w:rPr>
  </w:style>
  <w:style w:type="paragraph" w:styleId="Heading5">
    <w:name w:val="heading 5"/>
    <w:basedOn w:val="Normal"/>
    <w:next w:val="Normal"/>
    <w:link w:val="Heading5Char"/>
    <w:uiPriority w:val="9"/>
    <w:semiHidden/>
    <w:unhideWhenUsed/>
    <w:qFormat/>
    <w:pPr>
      <w:keepNext/>
      <w:keepLines/>
      <w:spacing w:before="400" w:line="240" w:lineRule="auto"/>
      <w:contextualSpacing/>
      <w:outlineLvl w:val="4"/>
    </w:pPr>
    <w:rPr>
      <w:rFonts w:asciiTheme="majorHAnsi" w:eastAsiaTheme="majorEastAsia" w:hAnsiTheme="majorHAnsi" w:cstheme="majorBidi"/>
      <w:b/>
      <w:color w:val="595959" w:themeColor="text1" w:themeTint="A6"/>
      <w:sz w:val="30"/>
    </w:rPr>
  </w:style>
  <w:style w:type="paragraph" w:styleId="Heading6">
    <w:name w:val="heading 6"/>
    <w:basedOn w:val="Normal"/>
    <w:next w:val="Normal"/>
    <w:link w:val="Heading6Char"/>
    <w:uiPriority w:val="9"/>
    <w:semiHidden/>
    <w:unhideWhenUsed/>
    <w:qFormat/>
    <w:pPr>
      <w:keepNext/>
      <w:keepLines/>
      <w:spacing w:before="400" w:line="240" w:lineRule="auto"/>
      <w:contextualSpacing/>
      <w:outlineLvl w:val="5"/>
    </w:pPr>
    <w:rPr>
      <w:rFonts w:asciiTheme="majorHAnsi" w:eastAsiaTheme="majorEastAsia" w:hAnsiTheme="majorHAnsi" w:cstheme="majorBidi"/>
      <w:b/>
      <w:i/>
      <w:color w:val="595959" w:themeColor="text1" w:themeTint="A6"/>
      <w:sz w:val="30"/>
    </w:rPr>
  </w:style>
  <w:style w:type="paragraph" w:styleId="Heading7">
    <w:name w:val="heading 7"/>
    <w:basedOn w:val="Normal"/>
    <w:next w:val="Normal"/>
    <w:link w:val="Heading7Char"/>
    <w:uiPriority w:val="9"/>
    <w:semiHidden/>
    <w:unhideWhenUsed/>
    <w:qFormat/>
    <w:pPr>
      <w:keepNext/>
      <w:keepLines/>
      <w:spacing w:before="400" w:line="240" w:lineRule="auto"/>
      <w:contextualSpacing/>
      <w:outlineLvl w:val="6"/>
    </w:pPr>
    <w:rPr>
      <w:rFonts w:asciiTheme="majorHAnsi" w:eastAsiaTheme="majorEastAsia" w:hAnsiTheme="majorHAnsi" w:cstheme="majorBidi"/>
      <w:iCs/>
      <w:color w:val="595959" w:themeColor="text1" w:themeTint="A6"/>
      <w:sz w:val="30"/>
    </w:rPr>
  </w:style>
  <w:style w:type="paragraph" w:styleId="Heading8">
    <w:name w:val="heading 8"/>
    <w:basedOn w:val="Normal"/>
    <w:next w:val="Normal"/>
    <w:link w:val="Heading8Char"/>
    <w:uiPriority w:val="9"/>
    <w:semiHidden/>
    <w:unhideWhenUsed/>
    <w:qFormat/>
    <w:pPr>
      <w:keepNext/>
      <w:keepLines/>
      <w:spacing w:before="400" w:line="240" w:lineRule="auto"/>
      <w:contextualSpacing/>
      <w:outlineLvl w:val="7"/>
    </w:pPr>
    <w:rPr>
      <w:rFonts w:asciiTheme="majorHAnsi" w:eastAsiaTheme="majorEastAsia" w:hAnsiTheme="majorHAnsi" w:cstheme="majorBidi"/>
      <w:i/>
      <w:color w:val="595959" w:themeColor="text1" w:themeTint="A6"/>
      <w:sz w:val="30"/>
      <w:szCs w:val="21"/>
    </w:rPr>
  </w:style>
  <w:style w:type="paragraph" w:styleId="Heading9">
    <w:name w:val="heading 9"/>
    <w:basedOn w:val="Normal"/>
    <w:next w:val="Normal"/>
    <w:link w:val="Heading9Char"/>
    <w:uiPriority w:val="9"/>
    <w:semiHidden/>
    <w:unhideWhenUsed/>
    <w:qFormat/>
    <w:pPr>
      <w:keepNext/>
      <w:keepLines/>
      <w:spacing w:before="400" w:line="240" w:lineRule="auto"/>
      <w:contextualSpacing/>
      <w:outlineLvl w:val="8"/>
    </w:pPr>
    <w:rPr>
      <w:rFonts w:asciiTheme="majorHAnsi" w:eastAsiaTheme="majorEastAsia" w:hAnsiTheme="majorHAnsi" w:cstheme="majorBidi"/>
      <w:b/>
      <w:iCs/>
      <w:color w:val="595959" w:themeColor="text1" w:themeTint="A6"/>
      <w:sz w:val="26"/>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1"/>
    <w:qFormat/>
    <w:pPr>
      <w:numPr>
        <w:ilvl w:val="1"/>
      </w:numPr>
      <w:spacing w:after="300" w:line="240" w:lineRule="auto"/>
      <w:contextualSpacing/>
    </w:pPr>
    <w:rPr>
      <w:rFonts w:eastAsiaTheme="minorEastAsia"/>
      <w:sz w:val="32"/>
    </w:rPr>
  </w:style>
  <w:style w:type="character" w:customStyle="1" w:styleId="SubtitleChar">
    <w:name w:val="Subtitle Char"/>
    <w:basedOn w:val="DefaultParagraphFont"/>
    <w:link w:val="Subtitle"/>
    <w:uiPriority w:val="1"/>
    <w:rsid w:val="00A171EA"/>
    <w:rPr>
      <w:rFonts w:eastAsiaTheme="minorEastAsia"/>
      <w:sz w:val="32"/>
    </w:rPr>
  </w:style>
  <w:style w:type="paragraph" w:styleId="Title">
    <w:name w:val="Title"/>
    <w:basedOn w:val="Normal"/>
    <w:link w:val="TitleChar"/>
    <w:uiPriority w:val="2"/>
    <w:qFormat/>
    <w:pPr>
      <w:spacing w:line="240" w:lineRule="auto"/>
      <w:contextualSpacing/>
    </w:pPr>
    <w:rPr>
      <w:rFonts w:asciiTheme="majorHAnsi" w:eastAsiaTheme="majorEastAsia" w:hAnsiTheme="majorHAnsi" w:cstheme="majorBidi"/>
      <w:kern w:val="28"/>
      <w:sz w:val="56"/>
      <w:szCs w:val="56"/>
    </w:rPr>
  </w:style>
  <w:style w:type="character" w:customStyle="1" w:styleId="TitleChar">
    <w:name w:val="Title Char"/>
    <w:basedOn w:val="DefaultParagraphFont"/>
    <w:link w:val="Title"/>
    <w:uiPriority w:val="2"/>
    <w:rsid w:val="00A171EA"/>
    <w:rPr>
      <w:rFonts w:asciiTheme="majorHAnsi" w:eastAsiaTheme="majorEastAsia" w:hAnsiTheme="majorHAnsi" w:cstheme="majorBidi"/>
      <w:kern w:val="28"/>
      <w:sz w:val="56"/>
      <w:szCs w:val="56"/>
    </w:rPr>
  </w:style>
  <w:style w:type="character" w:customStyle="1" w:styleId="Heading1Char">
    <w:name w:val="Heading 1 Char"/>
    <w:basedOn w:val="DefaultParagraphFont"/>
    <w:link w:val="Heading1"/>
    <w:uiPriority w:val="9"/>
    <w:rPr>
      <w:rFonts w:asciiTheme="majorHAnsi" w:eastAsiaTheme="majorEastAsia" w:hAnsiTheme="majorHAnsi" w:cstheme="majorBidi"/>
      <w:sz w:val="42"/>
      <w:szCs w:val="32"/>
    </w:rPr>
  </w:style>
  <w:style w:type="paragraph" w:styleId="ListNumber">
    <w:name w:val="List Number"/>
    <w:basedOn w:val="Normal"/>
    <w:uiPriority w:val="13"/>
    <w:qFormat/>
    <w:pPr>
      <w:numPr>
        <w:numId w:val="16"/>
      </w:numPr>
    </w:pPr>
  </w:style>
  <w:style w:type="paragraph" w:styleId="IntenseQuote">
    <w:name w:val="Intense Quote"/>
    <w:basedOn w:val="Normal"/>
    <w:next w:val="Normal"/>
    <w:link w:val="IntenseQuoteChar"/>
    <w:uiPriority w:val="30"/>
    <w:semiHidden/>
    <w:unhideWhenUsed/>
    <w:qFormat/>
    <w:pPr>
      <w:spacing w:before="240"/>
      <w:ind w:left="490" w:right="490"/>
      <w:contextualSpacing/>
    </w:pPr>
    <w:rPr>
      <w:i/>
      <w:iCs/>
      <w:sz w:val="30"/>
    </w:rPr>
  </w:style>
  <w:style w:type="paragraph" w:styleId="Quote">
    <w:name w:val="Quote"/>
    <w:basedOn w:val="Normal"/>
    <w:next w:val="Normal"/>
    <w:link w:val="QuoteChar"/>
    <w:uiPriority w:val="29"/>
    <w:qFormat/>
    <w:pPr>
      <w:spacing w:before="240"/>
      <w:ind w:left="490" w:right="490"/>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ListBullet">
    <w:name w:val="List Bullet"/>
    <w:basedOn w:val="Normal"/>
    <w:uiPriority w:val="12"/>
    <w:qFormat/>
    <w:pPr>
      <w:numPr>
        <w:numId w:val="15"/>
      </w:numPr>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uthor">
    <w:name w:val="Author"/>
    <w:basedOn w:val="Normal"/>
    <w:uiPriority w:val="3"/>
    <w:qFormat/>
    <w:pPr>
      <w:pBdr>
        <w:bottom w:val="single" w:sz="8" w:space="17" w:color="000000" w:themeColor="text1"/>
      </w:pBdr>
      <w:spacing w:after="640" w:line="240" w:lineRule="auto"/>
      <w:contextualSpacing/>
    </w:p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color w:val="595959" w:themeColor="text1" w:themeTint="A6"/>
      <w:sz w:val="3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i/>
      <w:color w:val="595959" w:themeColor="text1" w:themeTint="A6"/>
      <w:sz w:val="3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color w:val="595959" w:themeColor="text1" w:themeTint="A6"/>
      <w:sz w:val="3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color w:val="595959" w:themeColor="text1" w:themeTint="A6"/>
      <w:sz w:val="30"/>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Cs/>
      <w:color w:val="595959" w:themeColor="text1" w:themeTint="A6"/>
      <w:sz w:val="26"/>
      <w:szCs w:val="21"/>
    </w:rPr>
  </w:style>
  <w:style w:type="character" w:styleId="SubtleEmphasis">
    <w:name w:val="Subtle Emphasis"/>
    <w:basedOn w:val="DefaultParagraphFont"/>
    <w:uiPriority w:val="19"/>
    <w:semiHidden/>
    <w:unhideWhenUsed/>
    <w:qFormat/>
    <w:rPr>
      <w:i/>
      <w:iCs/>
      <w:color w:val="000000" w:themeColor="text1"/>
    </w:rPr>
  </w:style>
  <w:style w:type="character" w:styleId="Emphasis">
    <w:name w:val="Emphasis"/>
    <w:basedOn w:val="DefaultParagraphFont"/>
    <w:uiPriority w:val="20"/>
    <w:semiHidden/>
    <w:unhideWhenUsed/>
    <w:qFormat/>
    <w:rPr>
      <w:b/>
      <w:i/>
      <w:iCs/>
    </w:rPr>
  </w:style>
  <w:style w:type="character" w:styleId="IntenseEmphasis">
    <w:name w:val="Intense Emphasis"/>
    <w:basedOn w:val="DefaultParagraphFont"/>
    <w:uiPriority w:val="21"/>
    <w:semiHidden/>
    <w:unhideWhenUsed/>
    <w:qFormat/>
    <w:rPr>
      <w:b/>
      <w:iCs/>
      <w:caps/>
      <w:smallCaps w:val="0"/>
      <w:color w:val="000000" w:themeColor="text1"/>
    </w:rPr>
  </w:style>
  <w:style w:type="character" w:styleId="SubtleReference">
    <w:name w:val="Subtle Reference"/>
    <w:basedOn w:val="DefaultParagraphFont"/>
    <w:uiPriority w:val="31"/>
    <w:semiHidden/>
    <w:unhideWhenUsed/>
    <w:qFormat/>
    <w:rPr>
      <w:caps/>
      <w:smallCaps w:val="0"/>
      <w:color w:val="000000" w:themeColor="text1"/>
    </w:rPr>
  </w:style>
  <w:style w:type="character" w:styleId="IntenseReference">
    <w:name w:val="Intense Reference"/>
    <w:basedOn w:val="DefaultParagraphFont"/>
    <w:uiPriority w:val="32"/>
    <w:semiHidden/>
    <w:unhideWhenUsed/>
    <w:qFormat/>
    <w:rPr>
      <w:b/>
      <w:bCs/>
      <w:i/>
      <w:caps/>
      <w:smallCaps w:val="0"/>
      <w:color w:val="000000" w:themeColor="text1"/>
      <w:spacing w:val="0"/>
    </w:rPr>
  </w:style>
  <w:style w:type="character" w:styleId="BookTitle">
    <w:name w:val="Book Title"/>
    <w:basedOn w:val="DefaultParagraphFont"/>
    <w:uiPriority w:val="33"/>
    <w:semiHidden/>
    <w:unhideWhenUsed/>
    <w:qFormat/>
    <w:rPr>
      <w:b w:val="0"/>
      <w:bCs/>
      <w:i w:val="0"/>
      <w:iCs/>
      <w:spacing w:val="0"/>
      <w:u w:val="single"/>
    </w:rPr>
  </w:style>
  <w:style w:type="paragraph" w:styleId="Caption">
    <w:name w:val="caption"/>
    <w:basedOn w:val="Normal"/>
    <w:next w:val="Normal"/>
    <w:uiPriority w:val="35"/>
    <w:semiHidden/>
    <w:unhideWhenUsed/>
    <w:qFormat/>
    <w:rsid w:val="00DC5FE1"/>
    <w:pPr>
      <w:spacing w:after="200" w:line="240" w:lineRule="auto"/>
    </w:pPr>
    <w:rPr>
      <w:i/>
      <w:iCs/>
      <w:sz w:val="22"/>
      <w:szCs w:val="18"/>
    </w:rPr>
  </w:style>
  <w:style w:type="character" w:styleId="PlaceholderText">
    <w:name w:val="Placeholder Text"/>
    <w:basedOn w:val="DefaultParagraphFont"/>
    <w:uiPriority w:val="99"/>
    <w:semiHidden/>
    <w:rsid w:val="00415547"/>
    <w:rPr>
      <w:color w:val="000000" w:themeColor="text1"/>
    </w:rPr>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paragraph" w:styleId="TOCHeading">
    <w:name w:val="TOC Heading"/>
    <w:basedOn w:val="Heading1"/>
    <w:next w:val="Normal"/>
    <w:uiPriority w:val="39"/>
    <w:semiHidden/>
    <w:unhideWhenUsed/>
    <w:qFormat/>
    <w:pPr>
      <w:outlineLvl w:val="9"/>
    </w:pPr>
  </w:style>
  <w:style w:type="table" w:customStyle="1" w:styleId="ReportTable">
    <w:name w:val="Report Table"/>
    <w:basedOn w:val="TableNormal"/>
    <w:uiPriority w:val="99"/>
    <w:rsid w:val="00953025"/>
    <w:pPr>
      <w:spacing w:after="0" w:line="240" w:lineRule="auto"/>
      <w:ind w:left="374"/>
    </w:pPr>
    <w:tblPr>
      <w:tblBorders>
        <w:bottom w:val="single" w:sz="8" w:space="0" w:color="000000" w:themeColor="text1"/>
        <w:insideH w:val="single" w:sz="8" w:space="0" w:color="000000" w:themeColor="text1"/>
      </w:tblBorders>
      <w:tblCellMar>
        <w:top w:w="216" w:type="dxa"/>
        <w:left w:w="0" w:type="dxa"/>
        <w:bottom w:w="216" w:type="dxa"/>
        <w:right w:w="0" w:type="dxa"/>
      </w:tblCellMar>
    </w:tblPr>
    <w:tblStylePr w:type="firstRow">
      <w:rPr>
        <w:sz w:val="30"/>
      </w:rPr>
      <w:tblPr/>
      <w:trPr>
        <w:tblHeader/>
      </w:trPr>
      <w:tcPr>
        <w:tcBorders>
          <w:top w:val="nil"/>
          <w:left w:val="nil"/>
          <w:bottom w:val="single" w:sz="24" w:space="0" w:color="000000" w:themeColor="text1"/>
          <w:right w:val="nil"/>
          <w:insideH w:val="nil"/>
          <w:insideV w:val="nil"/>
          <w:tl2br w:val="nil"/>
          <w:tr2bl w:val="nil"/>
        </w:tcBorders>
      </w:tcPr>
    </w:tblStylePr>
    <w:tblStylePr w:type="firstCol">
      <w:pPr>
        <w:wordWrap/>
        <w:ind w:leftChars="0" w:left="0" w:rightChars="0" w:right="374"/>
        <w:jc w:val="right"/>
      </w:pPr>
      <w:rPr>
        <w:b/>
        <w:i w:val="0"/>
      </w:rPr>
    </w:tblStylePr>
  </w:style>
  <w:style w:type="character" w:customStyle="1" w:styleId="IntenseQuoteChar">
    <w:name w:val="Intense Quote Char"/>
    <w:basedOn w:val="DefaultParagraphFont"/>
    <w:link w:val="IntenseQuote"/>
    <w:uiPriority w:val="30"/>
    <w:semiHidden/>
    <w:rPr>
      <w:i/>
      <w:iCs/>
      <w:sz w:val="30"/>
    </w:rPr>
  </w:style>
  <w:style w:type="character" w:customStyle="1" w:styleId="Heading2Char">
    <w:name w:val="Heading 2 Char"/>
    <w:basedOn w:val="DefaultParagraphFont"/>
    <w:link w:val="Heading2"/>
    <w:uiPriority w:val="9"/>
    <w:rPr>
      <w:rFonts w:asciiTheme="majorHAnsi" w:eastAsiaTheme="majorEastAsia" w:hAnsiTheme="majorHAnsi" w:cstheme="majorBidi"/>
      <w:sz w:val="36"/>
      <w:szCs w:val="26"/>
    </w:rPr>
  </w:style>
  <w:style w:type="paragraph" w:styleId="Header">
    <w:name w:val="header"/>
    <w:basedOn w:val="Normal"/>
    <w:link w:val="HeaderChar"/>
    <w:uiPriority w:val="99"/>
    <w:qFormat/>
    <w:pPr>
      <w:spacing w:after="0" w:line="240" w:lineRule="auto"/>
    </w:pPr>
  </w:style>
  <w:style w:type="character" w:customStyle="1" w:styleId="Heading3Char">
    <w:name w:val="Heading 3 Char"/>
    <w:basedOn w:val="DefaultParagraphFont"/>
    <w:link w:val="Heading3"/>
    <w:uiPriority w:val="9"/>
    <w:semiHidden/>
    <w:rPr>
      <w:rFonts w:asciiTheme="majorHAnsi" w:eastAsiaTheme="majorEastAsia" w:hAnsiTheme="majorHAnsi" w:cstheme="majorBidi"/>
      <w:sz w:val="30"/>
    </w:rPr>
  </w:style>
  <w:style w:type="character" w:customStyle="1" w:styleId="HeaderChar">
    <w:name w:val="Header Char"/>
    <w:basedOn w:val="DefaultParagraphFont"/>
    <w:link w:val="Header"/>
    <w:uiPriority w:val="99"/>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z w:val="30"/>
    </w:rPr>
  </w:style>
  <w:style w:type="paragraph" w:styleId="BalloonText">
    <w:name w:val="Balloon Text"/>
    <w:basedOn w:val="Normal"/>
    <w:link w:val="BalloonTextChar"/>
    <w:uiPriority w:val="99"/>
    <w:semiHidden/>
    <w:unhideWhenUsed/>
    <w:rsid w:val="00DC5FE1"/>
    <w:pPr>
      <w:spacing w:after="0" w:line="240" w:lineRule="auto"/>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DC5FE1"/>
    <w:rPr>
      <w:rFonts w:ascii="Segoe UI" w:hAnsi="Segoe UI" w:cs="Segoe UI"/>
      <w:sz w:val="22"/>
      <w:szCs w:val="18"/>
    </w:rPr>
  </w:style>
  <w:style w:type="paragraph" w:styleId="BodyText3">
    <w:name w:val="Body Text 3"/>
    <w:basedOn w:val="Normal"/>
    <w:link w:val="BodyText3Char"/>
    <w:uiPriority w:val="99"/>
    <w:semiHidden/>
    <w:unhideWhenUsed/>
    <w:rsid w:val="00DC5FE1"/>
    <w:pPr>
      <w:spacing w:after="120"/>
    </w:pPr>
    <w:rPr>
      <w:sz w:val="22"/>
      <w:szCs w:val="16"/>
    </w:rPr>
  </w:style>
  <w:style w:type="character" w:customStyle="1" w:styleId="BodyText3Char">
    <w:name w:val="Body Text 3 Char"/>
    <w:basedOn w:val="DefaultParagraphFont"/>
    <w:link w:val="BodyText3"/>
    <w:uiPriority w:val="99"/>
    <w:semiHidden/>
    <w:rsid w:val="00DC5FE1"/>
    <w:rPr>
      <w:sz w:val="22"/>
      <w:szCs w:val="16"/>
    </w:rPr>
  </w:style>
  <w:style w:type="paragraph" w:styleId="BodyTextIndent3">
    <w:name w:val="Body Text Indent 3"/>
    <w:basedOn w:val="Normal"/>
    <w:link w:val="BodyTextIndent3Char"/>
    <w:uiPriority w:val="99"/>
    <w:semiHidden/>
    <w:unhideWhenUsed/>
    <w:rsid w:val="00DC5FE1"/>
    <w:pPr>
      <w:spacing w:after="120"/>
      <w:ind w:left="360"/>
    </w:pPr>
    <w:rPr>
      <w:sz w:val="22"/>
      <w:szCs w:val="16"/>
    </w:rPr>
  </w:style>
  <w:style w:type="character" w:customStyle="1" w:styleId="BodyTextIndent3Char">
    <w:name w:val="Body Text Indent 3 Char"/>
    <w:basedOn w:val="DefaultParagraphFont"/>
    <w:link w:val="BodyTextIndent3"/>
    <w:uiPriority w:val="99"/>
    <w:semiHidden/>
    <w:rsid w:val="00DC5FE1"/>
    <w:rPr>
      <w:sz w:val="22"/>
      <w:szCs w:val="16"/>
    </w:rPr>
  </w:style>
  <w:style w:type="character" w:styleId="CommentReference">
    <w:name w:val="annotation reference"/>
    <w:basedOn w:val="DefaultParagraphFont"/>
    <w:uiPriority w:val="99"/>
    <w:semiHidden/>
    <w:unhideWhenUsed/>
    <w:rsid w:val="00DC5FE1"/>
    <w:rPr>
      <w:sz w:val="22"/>
      <w:szCs w:val="16"/>
    </w:rPr>
  </w:style>
  <w:style w:type="paragraph" w:styleId="CommentText">
    <w:name w:val="annotation text"/>
    <w:basedOn w:val="Normal"/>
    <w:link w:val="CommentTextChar"/>
    <w:uiPriority w:val="99"/>
    <w:semiHidden/>
    <w:unhideWhenUsed/>
    <w:rsid w:val="00DC5FE1"/>
    <w:pPr>
      <w:spacing w:line="240" w:lineRule="auto"/>
    </w:pPr>
    <w:rPr>
      <w:sz w:val="22"/>
      <w:szCs w:val="20"/>
    </w:rPr>
  </w:style>
  <w:style w:type="character" w:customStyle="1" w:styleId="CommentTextChar">
    <w:name w:val="Comment Text Char"/>
    <w:basedOn w:val="DefaultParagraphFont"/>
    <w:link w:val="CommentText"/>
    <w:uiPriority w:val="99"/>
    <w:semiHidden/>
    <w:rsid w:val="00DC5FE1"/>
    <w:rPr>
      <w:sz w:val="22"/>
      <w:szCs w:val="20"/>
    </w:rPr>
  </w:style>
  <w:style w:type="paragraph" w:styleId="CommentSubject">
    <w:name w:val="annotation subject"/>
    <w:basedOn w:val="CommentText"/>
    <w:next w:val="CommentText"/>
    <w:link w:val="CommentSubjectChar"/>
    <w:uiPriority w:val="99"/>
    <w:semiHidden/>
    <w:unhideWhenUsed/>
    <w:rsid w:val="00DC5FE1"/>
    <w:rPr>
      <w:b/>
      <w:bCs/>
    </w:rPr>
  </w:style>
  <w:style w:type="character" w:customStyle="1" w:styleId="CommentSubjectChar">
    <w:name w:val="Comment Subject Char"/>
    <w:basedOn w:val="CommentTextChar"/>
    <w:link w:val="CommentSubject"/>
    <w:uiPriority w:val="99"/>
    <w:semiHidden/>
    <w:rsid w:val="00DC5FE1"/>
    <w:rPr>
      <w:b/>
      <w:bCs/>
      <w:sz w:val="22"/>
      <w:szCs w:val="20"/>
    </w:rPr>
  </w:style>
  <w:style w:type="paragraph" w:styleId="EndnoteText">
    <w:name w:val="endnote text"/>
    <w:basedOn w:val="Normal"/>
    <w:link w:val="EndnoteTextChar"/>
    <w:uiPriority w:val="99"/>
    <w:semiHidden/>
    <w:unhideWhenUsed/>
    <w:rsid w:val="00DC5FE1"/>
    <w:pPr>
      <w:spacing w:after="0" w:line="240" w:lineRule="auto"/>
    </w:pPr>
    <w:rPr>
      <w:sz w:val="22"/>
      <w:szCs w:val="20"/>
    </w:rPr>
  </w:style>
  <w:style w:type="character" w:customStyle="1" w:styleId="EndnoteTextChar">
    <w:name w:val="Endnote Text Char"/>
    <w:basedOn w:val="DefaultParagraphFont"/>
    <w:link w:val="EndnoteText"/>
    <w:uiPriority w:val="99"/>
    <w:semiHidden/>
    <w:rsid w:val="00DC5FE1"/>
    <w:rPr>
      <w:sz w:val="22"/>
      <w:szCs w:val="20"/>
    </w:rPr>
  </w:style>
  <w:style w:type="paragraph" w:styleId="EnvelopeReturn">
    <w:name w:val="envelope return"/>
    <w:basedOn w:val="Normal"/>
    <w:uiPriority w:val="99"/>
    <w:semiHidden/>
    <w:unhideWhenUsed/>
    <w:rsid w:val="00DC5FE1"/>
    <w:pPr>
      <w:spacing w:after="0" w:line="240" w:lineRule="auto"/>
    </w:pPr>
    <w:rPr>
      <w:rFonts w:asciiTheme="majorHAnsi" w:eastAsiaTheme="majorEastAsia" w:hAnsiTheme="majorHAnsi" w:cstheme="majorBidi"/>
      <w:sz w:val="22"/>
      <w:szCs w:val="20"/>
    </w:rPr>
  </w:style>
  <w:style w:type="paragraph" w:styleId="FootnoteText">
    <w:name w:val="footnote text"/>
    <w:basedOn w:val="Normal"/>
    <w:link w:val="FootnoteTextChar"/>
    <w:uiPriority w:val="99"/>
    <w:semiHidden/>
    <w:unhideWhenUsed/>
    <w:rsid w:val="00DC5FE1"/>
    <w:pPr>
      <w:spacing w:after="0" w:line="240" w:lineRule="auto"/>
    </w:pPr>
    <w:rPr>
      <w:sz w:val="22"/>
      <w:szCs w:val="20"/>
    </w:rPr>
  </w:style>
  <w:style w:type="character" w:customStyle="1" w:styleId="FootnoteTextChar">
    <w:name w:val="Footnote Text Char"/>
    <w:basedOn w:val="DefaultParagraphFont"/>
    <w:link w:val="FootnoteText"/>
    <w:uiPriority w:val="99"/>
    <w:semiHidden/>
    <w:rsid w:val="00DC5FE1"/>
    <w:rPr>
      <w:sz w:val="22"/>
      <w:szCs w:val="20"/>
    </w:rPr>
  </w:style>
  <w:style w:type="character" w:styleId="Hyperlink">
    <w:name w:val="Hyperlink"/>
    <w:basedOn w:val="DefaultParagraphFont"/>
    <w:uiPriority w:val="99"/>
    <w:semiHidden/>
    <w:unhideWhenUsed/>
    <w:rsid w:val="00415547"/>
    <w:rPr>
      <w:color w:val="53777A" w:themeColor="accent1"/>
      <w:u w:val="single"/>
    </w:rPr>
  </w:style>
  <w:style w:type="paragraph" w:styleId="MacroText">
    <w:name w:val="macro"/>
    <w:link w:val="MacroTextChar"/>
    <w:uiPriority w:val="99"/>
    <w:semiHidden/>
    <w:unhideWhenUsed/>
    <w:rsid w:val="0041554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2"/>
      <w:szCs w:val="20"/>
    </w:rPr>
  </w:style>
  <w:style w:type="character" w:customStyle="1" w:styleId="MacroTextChar">
    <w:name w:val="Macro Text Char"/>
    <w:basedOn w:val="DefaultParagraphFont"/>
    <w:link w:val="MacroText"/>
    <w:uiPriority w:val="99"/>
    <w:semiHidden/>
    <w:rsid w:val="00415547"/>
    <w:rPr>
      <w:rFonts w:ascii="Consolas" w:hAnsi="Consolas"/>
      <w:sz w:val="22"/>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0637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vid%20Gong\AppData\Roaming\Microsoft\Templates\Research%20paper.dotx" TargetMode="External"/></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151E1F"/>
      </a:dk2>
      <a:lt2>
        <a:srgbClr val="F1F4F4"/>
      </a:lt2>
      <a:accent1>
        <a:srgbClr val="53777A"/>
      </a:accent1>
      <a:accent2>
        <a:srgbClr val="542437"/>
      </a:accent2>
      <a:accent3>
        <a:srgbClr val="C02942"/>
      </a:accent3>
      <a:accent4>
        <a:srgbClr val="D95B43"/>
      </a:accent4>
      <a:accent5>
        <a:srgbClr val="B09169"/>
      </a:accent5>
      <a:accent6>
        <a:srgbClr val="ECD078"/>
      </a:accent6>
      <a:hlink>
        <a:srgbClr val="467678"/>
      </a:hlink>
      <a:folHlink>
        <a:srgbClr val="7A4561"/>
      </a:folHlink>
    </a:clrScheme>
    <a:fontScheme name="Style Set 9">
      <a:maj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Research paper</Template>
  <TotalTime>785</TotalTime>
  <Pages>10</Pages>
  <Words>2395</Words>
  <Characters>13654</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Gong</dc:creator>
  <cp:keywords/>
  <dc:description/>
  <cp:lastModifiedBy>David Gong</cp:lastModifiedBy>
  <cp:revision>91</cp:revision>
  <dcterms:created xsi:type="dcterms:W3CDTF">2019-04-13T06:24:00Z</dcterms:created>
  <dcterms:modified xsi:type="dcterms:W3CDTF">2019-04-15T02:27:00Z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TF10002040</vt:lpwstr>
  </property>
</Properties>
</file>